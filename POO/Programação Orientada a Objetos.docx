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924" w:rsidRDefault="00201329">
      <w:sdt>
        <w:sdtPr>
          <w:id w:val="-831605760"/>
          <w:docPartObj>
            <w:docPartGallery w:val="Cover Pages"/>
            <w:docPartUnique/>
          </w:docPartObj>
        </w:sdtPr>
        <w:sdtEndPr/>
        <w:sdtContent>
          <w:r w:rsidR="002D0510">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a Automátic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5FCC5A0" id="Forma Automátic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" o:allowincell="f" filled="f" fillcolor="black">
                    <w10:wrap anchorx="page" anchory="page"/>
                  </v:roundrect>
                </w:pict>
              </mc:Fallback>
            </mc:AlternateContent>
          </w:r>
          <w:r w:rsidR="002D0510">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â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92C9E">
                                  <w:trPr>
                                    <w:trHeight w:val="144"/>
                                    <w:jc w:val="center"/>
                                  </w:trPr>
                                  <w:tc>
                                    <w:tcPr>
                                      <w:tcW w:w="0" w:type="auto"/>
                                      <w:shd w:val="clear" w:color="auto" w:fill="F4B29B" w:themeFill="accent1" w:themeFillTint="66"/>
                                      <w:tcMar>
                                        <w:top w:w="0" w:type="dxa"/>
                                        <w:bottom w:w="0" w:type="dxa"/>
                                      </w:tcMar>
                                      <w:vAlign w:val="center"/>
                                    </w:tcPr>
                                    <w:p w:rsidR="007B6924" w:rsidRDefault="007B6924">
                                      <w:pPr>
                                        <w:pStyle w:val="SemEspaamento"/>
                                        <w:rPr>
                                          <w:sz w:val="8"/>
                                          <w:szCs w:val="8"/>
                                        </w:rPr>
                                      </w:pPr>
                                    </w:p>
                                  </w:tc>
                                </w:tr>
                                <w:tr w:rsidR="00492C9E">
                                  <w:trPr>
                                    <w:trHeight w:val="1440"/>
                                    <w:jc w:val="center"/>
                                  </w:trPr>
                                  <w:tc>
                                    <w:tcPr>
                                      <w:tcW w:w="0" w:type="auto"/>
                                      <w:shd w:val="clear" w:color="auto" w:fill="D34817" w:themeFill="accent1"/>
                                      <w:vAlign w:val="center"/>
                                    </w:tcPr>
                                    <w:p w:rsidR="007B6924" w:rsidRDefault="00201329">
                                      <w:pPr>
                                        <w:pStyle w:val="SemEspaament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5BEA4883C6264B9BBDBBEAE1C128F8CF"/>
                                          </w:placeholder>
                                          <w:dataBinding w:prefixMappings="xmlns:ns0='http://schemas.openxmlformats.org/package/2006/metadata/core-properties' xmlns:ns1='http://purl.org/dc/elements/1.1/'" w:xpath="/ns0:coreProperties[1]/ns1:title[1]" w:storeItemID="{6C3C8BC8-F283-45AE-878A-BAB7291924A1}"/>
                                          <w:text/>
                                        </w:sdtPr>
                                        <w:sdtEndPr/>
                                        <w:sdtContent>
                                          <w:r w:rsidR="00492C9E">
                                            <w:rPr>
                                              <w:rFonts w:asciiTheme="majorHAnsi" w:eastAsiaTheme="majorEastAsia" w:hAnsiTheme="majorHAnsi" w:cstheme="majorBidi"/>
                                              <w:color w:val="FFFFFF" w:themeColor="background1"/>
                                              <w:sz w:val="72"/>
                                              <w:szCs w:val="72"/>
                                            </w:rPr>
                                            <w:t>Programação Orientada a Objetos</w:t>
                                          </w:r>
                                        </w:sdtContent>
                                      </w:sdt>
                                    </w:p>
                                  </w:tc>
                                </w:tr>
                                <w:tr w:rsidR="00492C9E">
                                  <w:trPr>
                                    <w:trHeight w:val="144"/>
                                    <w:jc w:val="center"/>
                                  </w:trPr>
                                  <w:tc>
                                    <w:tcPr>
                                      <w:tcW w:w="0" w:type="auto"/>
                                      <w:shd w:val="clear" w:color="auto" w:fill="918485" w:themeFill="accent5"/>
                                      <w:tcMar>
                                        <w:top w:w="0" w:type="dxa"/>
                                        <w:bottom w:w="0" w:type="dxa"/>
                                      </w:tcMar>
                                      <w:vAlign w:val="center"/>
                                    </w:tcPr>
                                    <w:p w:rsidR="007B6924" w:rsidRDefault="007B6924">
                                      <w:pPr>
                                        <w:pStyle w:val="SemEspaamento"/>
                                        <w:rPr>
                                          <w:sz w:val="8"/>
                                          <w:szCs w:val="8"/>
                                        </w:rPr>
                                      </w:pPr>
                                    </w:p>
                                  </w:tc>
                                </w:tr>
                                <w:tr w:rsidR="00492C9E">
                                  <w:trPr>
                                    <w:trHeight w:val="720"/>
                                    <w:jc w:val="center"/>
                                  </w:trPr>
                                  <w:tc>
                                    <w:tcPr>
                                      <w:tcW w:w="0" w:type="auto"/>
                                      <w:vAlign w:val="bottom"/>
                                    </w:tcPr>
                                    <w:p w:rsidR="007B6924" w:rsidRDefault="00201329">
                                      <w:pPr>
                                        <w:pStyle w:val="SemEspaamento"/>
                                        <w:suppressOverlap/>
                                        <w:jc w:val="center"/>
                                        <w:rPr>
                                          <w:rFonts w:asciiTheme="majorHAnsi" w:eastAsiaTheme="majorEastAsia" w:hAnsiTheme="majorHAnsi" w:cstheme="majorBidi"/>
                                          <w:i/>
                                          <w:iCs/>
                                          <w:sz w:val="36"/>
                                          <w:szCs w:val="36"/>
                                        </w:rPr>
                                      </w:pPr>
                                      <w:sdt>
                                        <w:sdtPr>
                                          <w:rPr>
                                            <w:sz w:val="36"/>
                                            <w:szCs w:val="36"/>
                                          </w:rPr>
                                          <w:id w:val="1652111"/>
                                          <w:placeholder>
                                            <w:docPart w:val="959B3ED0626A4960BBF31C070AC79B1B"/>
                                          </w:placeholder>
                                          <w:dataBinding w:prefixMappings="xmlns:ns0='http://schemas.openxmlformats.org/package/2006/metadata/core-properties' xmlns:ns1='http://purl.org/dc/elements/1.1/'" w:xpath="/ns0:coreProperties[1]/ns1:subject[1]" w:storeItemID="{6C3C8BC8-F283-45AE-878A-BAB7291924A1}"/>
                                          <w:text/>
                                        </w:sdtPr>
                                        <w:sdtEndPr/>
                                        <w:sdtContent>
                                          <w:r w:rsidR="00492C9E">
                                            <w:rPr>
                                              <w:sz w:val="36"/>
                                              <w:szCs w:val="36"/>
                                            </w:rPr>
                                            <w:t>Trabalho Prático</w:t>
                                          </w:r>
                                        </w:sdtContent>
                                      </w:sdt>
                                    </w:p>
                                  </w:tc>
                                </w:tr>
                              </w:tbl>
                              <w:p w:rsidR="007B6924" w:rsidRDefault="007B692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â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4g4AIAACkGAAAOAAAAZHJzL2Uyb0RvYy54bWysVNuOmzAQfa/Uf7D8znJZIAEtqRIIVaVt&#10;d9VtP8ABE6yCTW0nZFv1Z/or/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FDn4g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92C9E">
                            <w:trPr>
                              <w:trHeight w:val="144"/>
                              <w:jc w:val="center"/>
                            </w:trPr>
                            <w:tc>
                              <w:tcPr>
                                <w:tcW w:w="0" w:type="auto"/>
                                <w:shd w:val="clear" w:color="auto" w:fill="F4B29B" w:themeFill="accent1" w:themeFillTint="66"/>
                                <w:tcMar>
                                  <w:top w:w="0" w:type="dxa"/>
                                  <w:bottom w:w="0" w:type="dxa"/>
                                </w:tcMar>
                                <w:vAlign w:val="center"/>
                              </w:tcPr>
                              <w:p w:rsidR="007B6924" w:rsidRDefault="007B6924">
                                <w:pPr>
                                  <w:pStyle w:val="SemEspaamento"/>
                                  <w:rPr>
                                    <w:sz w:val="8"/>
                                    <w:szCs w:val="8"/>
                                  </w:rPr>
                                </w:pPr>
                              </w:p>
                            </w:tc>
                          </w:tr>
                          <w:tr w:rsidR="00492C9E">
                            <w:trPr>
                              <w:trHeight w:val="1440"/>
                              <w:jc w:val="center"/>
                            </w:trPr>
                            <w:tc>
                              <w:tcPr>
                                <w:tcW w:w="0" w:type="auto"/>
                                <w:shd w:val="clear" w:color="auto" w:fill="D34817" w:themeFill="accent1"/>
                                <w:vAlign w:val="center"/>
                              </w:tcPr>
                              <w:p w:rsidR="007B6924" w:rsidRDefault="00201329">
                                <w:pPr>
                                  <w:pStyle w:val="SemEspaament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5BEA4883C6264B9BBDBBEAE1C128F8CF"/>
                                    </w:placeholder>
                                    <w:dataBinding w:prefixMappings="xmlns:ns0='http://schemas.openxmlformats.org/package/2006/metadata/core-properties' xmlns:ns1='http://purl.org/dc/elements/1.1/'" w:xpath="/ns0:coreProperties[1]/ns1:title[1]" w:storeItemID="{6C3C8BC8-F283-45AE-878A-BAB7291924A1}"/>
                                    <w:text/>
                                  </w:sdtPr>
                                  <w:sdtEndPr/>
                                  <w:sdtContent>
                                    <w:r w:rsidR="00492C9E">
                                      <w:rPr>
                                        <w:rFonts w:asciiTheme="majorHAnsi" w:eastAsiaTheme="majorEastAsia" w:hAnsiTheme="majorHAnsi" w:cstheme="majorBidi"/>
                                        <w:color w:val="FFFFFF" w:themeColor="background1"/>
                                        <w:sz w:val="72"/>
                                        <w:szCs w:val="72"/>
                                      </w:rPr>
                                      <w:t>Programação Orientada a Objetos</w:t>
                                    </w:r>
                                  </w:sdtContent>
                                </w:sdt>
                              </w:p>
                            </w:tc>
                          </w:tr>
                          <w:tr w:rsidR="00492C9E">
                            <w:trPr>
                              <w:trHeight w:val="144"/>
                              <w:jc w:val="center"/>
                            </w:trPr>
                            <w:tc>
                              <w:tcPr>
                                <w:tcW w:w="0" w:type="auto"/>
                                <w:shd w:val="clear" w:color="auto" w:fill="918485" w:themeFill="accent5"/>
                                <w:tcMar>
                                  <w:top w:w="0" w:type="dxa"/>
                                  <w:bottom w:w="0" w:type="dxa"/>
                                </w:tcMar>
                                <w:vAlign w:val="center"/>
                              </w:tcPr>
                              <w:p w:rsidR="007B6924" w:rsidRDefault="007B6924">
                                <w:pPr>
                                  <w:pStyle w:val="SemEspaamento"/>
                                  <w:rPr>
                                    <w:sz w:val="8"/>
                                    <w:szCs w:val="8"/>
                                  </w:rPr>
                                </w:pPr>
                              </w:p>
                            </w:tc>
                          </w:tr>
                          <w:tr w:rsidR="00492C9E">
                            <w:trPr>
                              <w:trHeight w:val="720"/>
                              <w:jc w:val="center"/>
                            </w:trPr>
                            <w:tc>
                              <w:tcPr>
                                <w:tcW w:w="0" w:type="auto"/>
                                <w:vAlign w:val="bottom"/>
                              </w:tcPr>
                              <w:p w:rsidR="007B6924" w:rsidRDefault="00201329">
                                <w:pPr>
                                  <w:pStyle w:val="SemEspaamento"/>
                                  <w:suppressOverlap/>
                                  <w:jc w:val="center"/>
                                  <w:rPr>
                                    <w:rFonts w:asciiTheme="majorHAnsi" w:eastAsiaTheme="majorEastAsia" w:hAnsiTheme="majorHAnsi" w:cstheme="majorBidi"/>
                                    <w:i/>
                                    <w:iCs/>
                                    <w:sz w:val="36"/>
                                    <w:szCs w:val="36"/>
                                  </w:rPr>
                                </w:pPr>
                                <w:sdt>
                                  <w:sdtPr>
                                    <w:rPr>
                                      <w:sz w:val="36"/>
                                      <w:szCs w:val="36"/>
                                    </w:rPr>
                                    <w:id w:val="1652111"/>
                                    <w:placeholder>
                                      <w:docPart w:val="959B3ED0626A4960BBF31C070AC79B1B"/>
                                    </w:placeholder>
                                    <w:dataBinding w:prefixMappings="xmlns:ns0='http://schemas.openxmlformats.org/package/2006/metadata/core-properties' xmlns:ns1='http://purl.org/dc/elements/1.1/'" w:xpath="/ns0:coreProperties[1]/ns1:subject[1]" w:storeItemID="{6C3C8BC8-F283-45AE-878A-BAB7291924A1}"/>
                                    <w:text/>
                                  </w:sdtPr>
                                  <w:sdtEndPr/>
                                  <w:sdtContent>
                                    <w:r w:rsidR="00492C9E">
                                      <w:rPr>
                                        <w:sz w:val="36"/>
                                        <w:szCs w:val="36"/>
                                      </w:rPr>
                                      <w:t>Trabalho Prático</w:t>
                                    </w:r>
                                  </w:sdtContent>
                                </w:sdt>
                              </w:p>
                            </w:tc>
                          </w:tr>
                        </w:tbl>
                        <w:p w:rsidR="007B6924" w:rsidRDefault="007B6924"/>
                      </w:txbxContent>
                    </v:textbox>
                    <w10:wrap anchorx="page" anchory="page"/>
                  </v:rect>
                </w:pict>
              </mc:Fallback>
            </mc:AlternateContent>
          </w:r>
          <w:r w:rsidR="002D0510">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8002270</wp:posOffset>
                        </wp:positionV>
                      </mc:Fallback>
                    </mc:AlternateContent>
                    <wp:extent cx="5943600" cy="1193800"/>
                    <wp:effectExtent l="0" t="0" r="0" b="3810"/>
                    <wp:wrapNone/>
                    <wp:docPr id="16" name="Rectâ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B6924" w:rsidRDefault="00201329">
                                <w:pPr>
                                  <w:pStyle w:val="SemEspaament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92C9E">
                                      <w:rPr>
                                        <w:b/>
                                        <w:bCs/>
                                        <w:caps/>
                                        <w:color w:val="D34817" w:themeColor="accent1"/>
                                      </w:rPr>
                                      <w:t>ISEC</w:t>
                                    </w:r>
                                  </w:sdtContent>
                                </w:sdt>
                              </w:p>
                              <w:p w:rsidR="007B6924" w:rsidRDefault="007B6924">
                                <w:pPr>
                                  <w:pStyle w:val="SemEspaamento"/>
                                  <w:spacing w:line="276" w:lineRule="auto"/>
                                  <w:suppressOverlap/>
                                  <w:jc w:val="center"/>
                                  <w:rPr>
                                    <w:b/>
                                    <w:bCs/>
                                    <w:caps/>
                                    <w:color w:val="D34817" w:themeColor="accent1"/>
                                  </w:rPr>
                                </w:pPr>
                              </w:p>
                              <w:p w:rsidR="007B6924" w:rsidRDefault="00201329">
                                <w:pPr>
                                  <w:pStyle w:val="SemEspaament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pt-PT"/>
                                      <w:storeMappedDataAs w:val="dateTime"/>
                                      <w:calendar w:val="gregorian"/>
                                    </w:date>
                                  </w:sdtPr>
                                  <w:sdtEndPr/>
                                  <w:sdtContent>
                                    <w:r w:rsidR="00492C9E">
                                      <w:t>2018/2019</w:t>
                                    </w:r>
                                  </w:sdtContent>
                                </w:sdt>
                              </w:p>
                              <w:p w:rsidR="007B6924" w:rsidRDefault="002D0510">
                                <w:pPr>
                                  <w:pStyle w:val="SemEspaamento"/>
                                  <w:spacing w:line="276" w:lineRule="auto"/>
                                  <w:jc w:val="center"/>
                                </w:pPr>
                                <w:r>
                                  <w:t xml:space="preserve">Criado por: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92C9E">
                                      <w:t>Guilherme</w:t>
                                    </w:r>
                                    <w:r w:rsidR="00C53DAE">
                                      <w:t xml:space="preserve"> Curado Lousada Pais da</w:t>
                                    </w:r>
                                    <w:r w:rsidR="00492C9E">
                                      <w:t xml:space="preserve"> Silva -21260315 | Gabriel </w:t>
                                    </w:r>
                                    <w:r w:rsidR="00C53DAE">
                                      <w:t xml:space="preserve">Marco Freire </w:t>
                                    </w:r>
                                    <w:r w:rsidR="00492C9E">
                                      <w:t xml:space="preserve">Pinheiro </w:t>
                                    </w:r>
                                    <w:r w:rsidR="00C53DAE">
                                      <w:t>–</w:t>
                                    </w:r>
                                    <w:r w:rsidR="00492C9E">
                                      <w:t xml:space="preserve"> 21260736</w:t>
                                    </w:r>
                                    <w:r w:rsidR="00C53DAE">
                                      <w:t xml:space="preserve">   P1</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â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Ia6QIAAEIGAAAOAAAAZHJzL2Uyb0RvYy54bWysVF1u1DAQfkfiDpbf0yS73jSJmqJtskFI&#10;hVYUDuBNnI1FYgfb22xBXIar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AdeDIa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7B6924" w:rsidRDefault="00201329">
                          <w:pPr>
                            <w:pStyle w:val="SemEspaament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92C9E">
                                <w:rPr>
                                  <w:b/>
                                  <w:bCs/>
                                  <w:caps/>
                                  <w:color w:val="D34817" w:themeColor="accent1"/>
                                </w:rPr>
                                <w:t>ISEC</w:t>
                              </w:r>
                            </w:sdtContent>
                          </w:sdt>
                        </w:p>
                        <w:p w:rsidR="007B6924" w:rsidRDefault="007B6924">
                          <w:pPr>
                            <w:pStyle w:val="SemEspaamento"/>
                            <w:spacing w:line="276" w:lineRule="auto"/>
                            <w:suppressOverlap/>
                            <w:jc w:val="center"/>
                            <w:rPr>
                              <w:b/>
                              <w:bCs/>
                              <w:caps/>
                              <w:color w:val="D34817" w:themeColor="accent1"/>
                            </w:rPr>
                          </w:pPr>
                        </w:p>
                        <w:p w:rsidR="007B6924" w:rsidRDefault="00201329">
                          <w:pPr>
                            <w:pStyle w:val="SemEspaament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pt-PT"/>
                                <w:storeMappedDataAs w:val="dateTime"/>
                                <w:calendar w:val="gregorian"/>
                              </w:date>
                            </w:sdtPr>
                            <w:sdtEndPr/>
                            <w:sdtContent>
                              <w:r w:rsidR="00492C9E">
                                <w:t>2018/2019</w:t>
                              </w:r>
                            </w:sdtContent>
                          </w:sdt>
                        </w:p>
                        <w:p w:rsidR="007B6924" w:rsidRDefault="002D0510">
                          <w:pPr>
                            <w:pStyle w:val="SemEspaamento"/>
                            <w:spacing w:line="276" w:lineRule="auto"/>
                            <w:jc w:val="center"/>
                          </w:pPr>
                          <w:r>
                            <w:t xml:space="preserve">Criado por: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92C9E">
                                <w:t>Guilherme</w:t>
                              </w:r>
                              <w:r w:rsidR="00C53DAE">
                                <w:t xml:space="preserve"> Curado Lousada Pais da</w:t>
                              </w:r>
                              <w:r w:rsidR="00492C9E">
                                <w:t xml:space="preserve"> Silva -21260315 | Gabriel </w:t>
                              </w:r>
                              <w:r w:rsidR="00C53DAE">
                                <w:t xml:space="preserve">Marco Freire </w:t>
                              </w:r>
                              <w:r w:rsidR="00492C9E">
                                <w:t xml:space="preserve">Pinheiro </w:t>
                              </w:r>
                              <w:r w:rsidR="00C53DAE">
                                <w:t>–</w:t>
                              </w:r>
                              <w:r w:rsidR="00492C9E">
                                <w:t xml:space="preserve"> 21260736</w:t>
                              </w:r>
                              <w:r w:rsidR="00C53DAE">
                                <w:t xml:space="preserve">   P1</w:t>
                              </w:r>
                            </w:sdtContent>
                          </w:sdt>
                        </w:p>
                      </w:txbxContent>
                    </v:textbox>
                    <w10:wrap anchorx="margin" anchory="margin"/>
                  </v:rect>
                </w:pict>
              </mc:Fallback>
            </mc:AlternateContent>
          </w:r>
          <w:r w:rsidR="002D0510">
            <w:br w:type="page"/>
          </w:r>
        </w:sdtContent>
      </w:sdt>
    </w:p>
    <w:p w:rsidR="007B6924" w:rsidRDefault="00201329">
      <w:pPr>
        <w:pStyle w:val="Ttulo"/>
        <w:rPr>
          <w:smallCaps w:val="0"/>
        </w:rPr>
      </w:pPr>
      <w:sdt>
        <w:sdtPr>
          <w:rPr>
            <w:smallCaps w:val="0"/>
          </w:rPr>
          <w:alias w:val="Título"/>
          <w:tag w:val="Título"/>
          <w:id w:val="11808329"/>
          <w:placeholder>
            <w:docPart w:val="0965272409A5475CA59F6B2D779C593F"/>
          </w:placeholder>
          <w:dataBinding w:prefixMappings="xmlns:ns0='http://schemas.openxmlformats.org/package/2006/metadata/core-properties' xmlns:ns1='http://purl.org/dc/elements/1.1/'" w:xpath="/ns0:coreProperties[1]/ns1:title[1]" w:storeItemID="{6C3C8BC8-F283-45AE-878A-BAB7291924A1}"/>
          <w:text/>
        </w:sdtPr>
        <w:sdtEndPr/>
        <w:sdtContent>
          <w:r w:rsidR="00492C9E">
            <w:rPr>
              <w:smallCaps w:val="0"/>
            </w:rPr>
            <w:t>Programação Orientada a Objetos</w:t>
          </w:r>
        </w:sdtContent>
      </w:sdt>
    </w:p>
    <w:p w:rsidR="007B6924" w:rsidRDefault="00201329">
      <w:pPr>
        <w:pStyle w:val="Subttulo"/>
      </w:pPr>
      <w:sdt>
        <w:sdtPr>
          <w:alias w:val="Subtítulo"/>
          <w:tag w:val="Subtítulo"/>
          <w:id w:val="11808339"/>
          <w:placeholder>
            <w:docPart w:val="AE08C86843D74E07BCC2C1CA2B10F52A"/>
          </w:placeholder>
          <w:dataBinding w:prefixMappings="xmlns:ns0='http://schemas.openxmlformats.org/package/2006/metadata/core-properties' xmlns:ns1='http://purl.org/dc/elements/1.1/'" w:xpath="/ns0:coreProperties[1]/ns1:subject[1]" w:storeItemID="{6C3C8BC8-F283-45AE-878A-BAB7291924A1}"/>
          <w:text/>
        </w:sdtPr>
        <w:sdtEndPr/>
        <w:sdtContent>
          <w:r w:rsidR="00492C9E">
            <w:t>Trabalho Prático</w:t>
          </w:r>
        </w:sdtContent>
      </w:sdt>
    </w:p>
    <w:p w:rsidR="0043463D" w:rsidRPr="0043463D" w:rsidRDefault="00492C9E" w:rsidP="00837D02">
      <w:pPr>
        <w:pStyle w:val="Ttulo1"/>
      </w:pPr>
      <w:r>
        <w:t>Introdução</w:t>
      </w:r>
    </w:p>
    <w:p w:rsidR="00492C9E" w:rsidRDefault="00492C9E" w:rsidP="00482D22">
      <w:pPr>
        <w:jc w:val="both"/>
      </w:pPr>
      <w:r>
        <w:t xml:space="preserve">Este trabalho visa desenvolver um jogo sobre expedições marítimas, com pescadores, piratas e batalhas navais. Apenas há um jogador, o qual possui diversos </w:t>
      </w:r>
      <w:r w:rsidR="00465157">
        <w:t>navios que conduz a lugares espalhados pelo mundo, realizando pescarias, vendendo peixe, transportando mercadorias, encontrando tesouros e ainda</w:t>
      </w:r>
      <w:r w:rsidR="00C53DAE">
        <w:t xml:space="preserve"> combatendo navios inimigos. Existem diversas adversidades, tais como tempestades e ataques de navios inimigos.</w:t>
      </w:r>
    </w:p>
    <w:p w:rsidR="00837D02" w:rsidRPr="00837D02" w:rsidRDefault="00837D02" w:rsidP="00482D22">
      <w:pPr>
        <w:jc w:val="both"/>
      </w:pPr>
      <w:r>
        <w:t xml:space="preserve">Este trabalho foi desenvolvido em ambiente Unix com recurso à biblioteca </w:t>
      </w:r>
      <w:r>
        <w:rPr>
          <w:i/>
        </w:rPr>
        <w:t>ncurses</w:t>
      </w:r>
      <w:r>
        <w:t xml:space="preserve"> para criar uma interface gráfica mais apelativa para o utilizador.</w:t>
      </w:r>
    </w:p>
    <w:p w:rsidR="00C53DAE" w:rsidRDefault="00C53DAE" w:rsidP="00482D22">
      <w:pPr>
        <w:jc w:val="both"/>
      </w:pPr>
    </w:p>
    <w:p w:rsidR="003D5F38" w:rsidRDefault="00C53DAE" w:rsidP="00482D22">
      <w:pPr>
        <w:pStyle w:val="Ttulo1"/>
        <w:jc w:val="both"/>
      </w:pPr>
      <w:r>
        <w:t xml:space="preserve">Organização do </w:t>
      </w:r>
      <w:r w:rsidR="0043463D">
        <w:t>c</w:t>
      </w:r>
      <w:r>
        <w:t>ódigo apresentado</w:t>
      </w:r>
    </w:p>
    <w:p w:rsidR="0043463D" w:rsidRDefault="003D5F38" w:rsidP="00482D22">
      <w:pPr>
        <w:pStyle w:val="Cabealho2"/>
        <w:jc w:val="both"/>
      </w:pPr>
      <w:r>
        <w:t>Quais foram as classes consideradas na primeira versão da aplicação que foi testada?</w:t>
      </w:r>
    </w:p>
    <w:p w:rsidR="003D5F38" w:rsidRDefault="003D5F38" w:rsidP="00482D22">
      <w:pPr>
        <w:jc w:val="both"/>
      </w:pPr>
      <w:r>
        <w:t>Nesta primeira versão foram desenvolvidas as seguintes classes:</w:t>
      </w:r>
    </w:p>
    <w:p w:rsidR="003D5F38" w:rsidRDefault="003D5F38" w:rsidP="00482D22">
      <w:pPr>
        <w:pStyle w:val="PargrafodaLista"/>
        <w:numPr>
          <w:ilvl w:val="0"/>
          <w:numId w:val="11"/>
        </w:numPr>
        <w:jc w:val="both"/>
      </w:pPr>
      <w:r>
        <w:t>Interface</w:t>
      </w:r>
    </w:p>
    <w:p w:rsidR="003D5F38" w:rsidRDefault="003D5F38" w:rsidP="00482D22">
      <w:pPr>
        <w:pStyle w:val="PargrafodaLista"/>
        <w:numPr>
          <w:ilvl w:val="0"/>
          <w:numId w:val="11"/>
        </w:numPr>
        <w:jc w:val="both"/>
      </w:pPr>
      <w:r>
        <w:t>Simulação</w:t>
      </w:r>
    </w:p>
    <w:p w:rsidR="003D5F38" w:rsidRDefault="003D5F38" w:rsidP="00482D22">
      <w:pPr>
        <w:pStyle w:val="PargrafodaLista"/>
        <w:numPr>
          <w:ilvl w:val="0"/>
          <w:numId w:val="11"/>
        </w:numPr>
        <w:jc w:val="both"/>
      </w:pPr>
      <w:r>
        <w:t>Unidade</w:t>
      </w:r>
    </w:p>
    <w:p w:rsidR="003D5F38" w:rsidRDefault="003D5F38" w:rsidP="00482D22">
      <w:pPr>
        <w:pStyle w:val="PargrafodaLista"/>
        <w:numPr>
          <w:ilvl w:val="0"/>
          <w:numId w:val="11"/>
        </w:numPr>
        <w:jc w:val="both"/>
      </w:pPr>
      <w:r>
        <w:t>Barco</w:t>
      </w:r>
    </w:p>
    <w:p w:rsidR="003D5F38" w:rsidRDefault="003D5F38" w:rsidP="00482D22">
      <w:pPr>
        <w:pStyle w:val="PargrafodaLista"/>
        <w:numPr>
          <w:ilvl w:val="0"/>
          <w:numId w:val="11"/>
        </w:numPr>
        <w:jc w:val="both"/>
      </w:pPr>
      <w:r>
        <w:t>Porto</w:t>
      </w:r>
    </w:p>
    <w:p w:rsidR="00515299" w:rsidRDefault="00515299" w:rsidP="00482D22">
      <w:pPr>
        <w:jc w:val="both"/>
      </w:pPr>
    </w:p>
    <w:p w:rsidR="00515299" w:rsidRDefault="00515299" w:rsidP="00482D22">
      <w:pPr>
        <w:pStyle w:val="Cabealho2"/>
        <w:jc w:val="both"/>
      </w:pPr>
      <w:r>
        <w:t>Quais os conceitos/classe que identificou ao ler o enunciado?</w:t>
      </w:r>
    </w:p>
    <w:p w:rsidR="00246D0B" w:rsidRDefault="00515299" w:rsidP="00482D22">
      <w:pPr>
        <w:jc w:val="both"/>
      </w:pPr>
      <w:r>
        <w:t xml:space="preserve">Imediatamente após a leitura do enunciado percebemos que vamos ter que desenvolver uma classe que contenha todos os dados, que neste caso será a classe Simulação, e, consequentemente, serão também desenvolvidas diferentes classes que contenham dados específicos. Neste contexto identificámos que vão existir diversas unidades a </w:t>
      </w:r>
      <w:r w:rsidR="007C7173">
        <w:t>navegar no mapa que vão ter alguns p</w:t>
      </w:r>
      <w:r w:rsidR="00246D0B">
        <w:t>arâmetros em comum, como a posição, o aspeto visual e o indicador que diz se são uma unidade amiga ou inimiga, e por isso desenvolvemos a classe Unidade que serve como base para outras duas classes também desenvolvidas: Barco e Porto.</w:t>
      </w:r>
    </w:p>
    <w:p w:rsidR="00246D0B" w:rsidRDefault="00246D0B" w:rsidP="00482D22">
      <w:pPr>
        <w:jc w:val="both"/>
      </w:pPr>
      <w:r>
        <w:t>Finalmente percebe-se que tudo isto tem que ser envolto numa interface, e por isso mesmo vai ser criada uma classe Interface que possui toda a parte de interação direta com o utilizador.</w:t>
      </w:r>
    </w:p>
    <w:p w:rsidR="00246D0B" w:rsidRDefault="00246D0B" w:rsidP="00482D22">
      <w:pPr>
        <w:jc w:val="both"/>
      </w:pPr>
    </w:p>
    <w:p w:rsidR="00246D0B" w:rsidRDefault="00246D0B" w:rsidP="00482D22">
      <w:pPr>
        <w:pStyle w:val="Cabealho2"/>
        <w:jc w:val="both"/>
      </w:pPr>
    </w:p>
    <w:p w:rsidR="00246D0B" w:rsidRDefault="00246D0B" w:rsidP="00482D22">
      <w:pPr>
        <w:pStyle w:val="Cabealho2"/>
        <w:jc w:val="both"/>
      </w:pPr>
    </w:p>
    <w:p w:rsidR="00246D0B" w:rsidRDefault="00246D0B" w:rsidP="00482D22">
      <w:pPr>
        <w:pStyle w:val="Cabealho2"/>
        <w:jc w:val="both"/>
      </w:pPr>
    </w:p>
    <w:p w:rsidR="00246D0B" w:rsidRDefault="00246D0B" w:rsidP="00482D22">
      <w:pPr>
        <w:pStyle w:val="Cabealho2"/>
        <w:jc w:val="both"/>
      </w:pPr>
      <w:r>
        <w:lastRenderedPageBreak/>
        <w:t xml:space="preserve">Relativamente a duas das principais classes da aplicação, identifique em que classes ou partes do programa são criados, armazenados e destruídos os seus </w:t>
      </w:r>
      <w:r>
        <w:t>objetos</w:t>
      </w:r>
    </w:p>
    <w:p w:rsidR="00246D0B" w:rsidRDefault="00246D0B" w:rsidP="00482D22">
      <w:pPr>
        <w:jc w:val="both"/>
      </w:pPr>
      <w:r>
        <w:t>As duas principais classes do programa são sem sombra de dúvida a Interface e a Simulação.</w:t>
      </w:r>
    </w:p>
    <w:p w:rsidR="00246D0B" w:rsidRDefault="00246D0B" w:rsidP="00482D22">
      <w:pPr>
        <w:jc w:val="both"/>
      </w:pPr>
      <w:r>
        <w:t xml:space="preserve">Quanto à Interface é criada uma instância da mesma na função </w:t>
      </w:r>
      <w:r>
        <w:rPr>
          <w:i/>
        </w:rPr>
        <w:t xml:space="preserve">main </w:t>
      </w:r>
      <w:r>
        <w:t>do programa, e consequentemente será destruída no final do decorrer do programa.</w:t>
      </w:r>
    </w:p>
    <w:p w:rsidR="00246D0B" w:rsidRDefault="00246D0B" w:rsidP="00482D22">
      <w:pPr>
        <w:jc w:val="both"/>
      </w:pPr>
      <w:r>
        <w:t xml:space="preserve">Já a Simulação vai ver uma instância criada dentro da Interface, ou seja, a Interface possui uma Simulação, e isto é feito para que a Interface tenha acesso a todos os dados </w:t>
      </w:r>
      <w:r w:rsidR="006F2516">
        <w:t xml:space="preserve">que necessita </w:t>
      </w:r>
      <w:r>
        <w:t>da simulação</w:t>
      </w:r>
      <w:r w:rsidR="004F2A13">
        <w:t>.</w:t>
      </w:r>
    </w:p>
    <w:p w:rsidR="006F2516" w:rsidRDefault="006F2516" w:rsidP="00482D22">
      <w:pPr>
        <w:jc w:val="both"/>
      </w:pPr>
    </w:p>
    <w:p w:rsidR="006F2516" w:rsidRDefault="006F2516" w:rsidP="00482D22">
      <w:pPr>
        <w:pStyle w:val="Cabealho2"/>
        <w:jc w:val="both"/>
      </w:pPr>
      <w:r>
        <w:t>Indique um exemplo de uma responsabilidade atribuída a uma classe que esteja de acordo com a orientaçã</w:t>
      </w:r>
      <w:r>
        <w:t>o dada acerca de Encapsulamento</w:t>
      </w:r>
    </w:p>
    <w:p w:rsidR="006F2516" w:rsidRDefault="006F2516" w:rsidP="00482D22">
      <w:pPr>
        <w:jc w:val="both"/>
      </w:pPr>
      <w:r>
        <w:t>Um bom exemplo disto será a classe Simulação, que possui todos os seus dados no campo privado, e, consequentemente, precisa de uma interface de funções de acesso para os dados que precisarão de ser acedidos exteriormente à própria classe (</w:t>
      </w:r>
      <w:r>
        <w:rPr>
          <w:i/>
        </w:rPr>
        <w:t>Exemplo: A Interface precisa de saber o tamanho do mapa).</w:t>
      </w:r>
      <w:r>
        <w:t xml:space="preserve"> </w:t>
      </w:r>
    </w:p>
    <w:p w:rsidR="006F2516" w:rsidRDefault="006F2516" w:rsidP="00482D22">
      <w:pPr>
        <w:jc w:val="both"/>
      </w:pPr>
    </w:p>
    <w:p w:rsidR="006F2516" w:rsidRDefault="006F2516" w:rsidP="00482D22">
      <w:pPr>
        <w:pStyle w:val="Cabealho2"/>
        <w:jc w:val="both"/>
      </w:pPr>
      <w:r>
        <w:t xml:space="preserve">De entre as classes que fez, escolha duas e justifique por que considera que são classes com </w:t>
      </w:r>
      <w:r>
        <w:t>objetivo focado, coeso e sem dispersão</w:t>
      </w:r>
    </w:p>
    <w:p w:rsidR="006F2516" w:rsidRDefault="00482D22" w:rsidP="00482D22">
      <w:pPr>
        <w:jc w:val="both"/>
      </w:pPr>
      <w:r>
        <w:t>Duas classes que não têm qualquer tipo de dispersão quanto ao seu objetivo serão por exemplo a classe Interface e a classe Barco.</w:t>
      </w:r>
    </w:p>
    <w:p w:rsidR="00482D22" w:rsidRDefault="00482D22" w:rsidP="00482D22">
      <w:pPr>
        <w:jc w:val="both"/>
      </w:pPr>
      <w:r>
        <w:t>Quanto à Interface, esta apenas trata de receber e mostrar dados ao utilizador, pois toda a parte da lógica será tratada pela simulação em si. As funcionalidades da interface passam por ler os comandos introduzidos pelo utilizador e verificar a sua validade, e depois pedir à simulação para executar alguma das suas diversas funções para finalmente mostrar as mudanças efetuadas.</w:t>
      </w:r>
    </w:p>
    <w:p w:rsidR="00482D22" w:rsidRDefault="00482D22" w:rsidP="00482D22">
      <w:pPr>
        <w:jc w:val="both"/>
      </w:pPr>
      <w:r>
        <w:t>A classe Barco apenas serve de banco de todos os dados que todos os barcos terão, como por exemplo o tipo e o número de soldados, pois toda a lógica que é preciso fazer com os seus dados é feita pela simulação.</w:t>
      </w:r>
    </w:p>
    <w:p w:rsidR="00482D22" w:rsidRDefault="00482D22" w:rsidP="00482D22">
      <w:pPr>
        <w:jc w:val="both"/>
      </w:pPr>
    </w:p>
    <w:p w:rsidR="00482D22" w:rsidRDefault="00482D22" w:rsidP="00482D22">
      <w:pPr>
        <w:pStyle w:val="Cabealho2"/>
        <w:jc w:val="both"/>
      </w:pPr>
      <w:r>
        <w:t>Relativamente à aplicação entregue, quais as classes que considera com responsabilidades de interface com o utilizador e quais as que representam a lógica?</w:t>
      </w:r>
    </w:p>
    <w:p w:rsidR="00482D22" w:rsidRDefault="00482D22" w:rsidP="00482D22">
      <w:pPr>
        <w:jc w:val="both"/>
      </w:pPr>
      <w:r>
        <w:t>Como acabou por ficar explícito na resposta à pergunta anterior, a classe que serve de Interface com o utilizador será, precisamente, a classe Interface, e a classe que trata de todos os aspetos lógicos será a classe simulação, que executa todas as funções que sejam necessárias ao bom correr do programa</w:t>
      </w:r>
      <w:r w:rsidR="004F2A13">
        <w:t>.</w:t>
      </w:r>
    </w:p>
    <w:p w:rsidR="00482D22" w:rsidRDefault="00482D22" w:rsidP="00482D22">
      <w:pPr>
        <w:jc w:val="both"/>
      </w:pPr>
    </w:p>
    <w:p w:rsidR="00482D22" w:rsidRDefault="00482D22" w:rsidP="00482D22">
      <w:pPr>
        <w:pStyle w:val="Cabealho2"/>
      </w:pPr>
      <w:r>
        <w:t xml:space="preserve">Identifique o primeiro </w:t>
      </w:r>
      <w:r>
        <w:t>objeto</w:t>
      </w:r>
      <w:r>
        <w:t xml:space="preserve"> para além da camada de </w:t>
      </w:r>
      <w:r>
        <w:t>interação</w:t>
      </w:r>
      <w:r>
        <w:t xml:space="preserve"> com o utilizador que recebe e coordena uma fu</w:t>
      </w:r>
      <w:r>
        <w:t>ncionalidade de natureza lógica</w:t>
      </w:r>
    </w:p>
    <w:p w:rsidR="00482D22" w:rsidRDefault="00482D22" w:rsidP="00482D22">
      <w:r>
        <w:t>O primeiro objeto a tratar deste tipo de operações será a Simulação, que logo no arranque do programa e após a inserção do primeiro comando trata de validar o mapa e os dados lidos.</w:t>
      </w:r>
    </w:p>
    <w:p w:rsidR="00482D22" w:rsidRDefault="00482D22" w:rsidP="00482D22"/>
    <w:p w:rsidR="00482D22" w:rsidRDefault="00482D22" w:rsidP="00482D22"/>
    <w:p w:rsidR="00482D22" w:rsidRDefault="00482D22" w:rsidP="00482D22">
      <w:pPr>
        <w:pStyle w:val="Cabealho2"/>
      </w:pPr>
      <w:r>
        <w:lastRenderedPageBreak/>
        <w:t>A classe que representa a envolvente de toda a lógica executa em pormenor muitas funcionalidades, ou delega noutras classes? Indique um exemplo em que esta classe delega uma funcionalidade noutra classe</w:t>
      </w:r>
    </w:p>
    <w:p w:rsidR="00482D22" w:rsidRDefault="004F2A13" w:rsidP="00482D22">
      <w:r>
        <w:t>A classe Simulação será a responsável por toda a lógica, logo não existem delegações de funções noutras classes.</w:t>
      </w:r>
    </w:p>
    <w:p w:rsidR="004F2A13" w:rsidRDefault="004F2A13" w:rsidP="00482D22"/>
    <w:p w:rsidR="004F2A13" w:rsidRDefault="004F2A13" w:rsidP="004F2A13">
      <w:pPr>
        <w:pStyle w:val="Ttulo1"/>
      </w:pPr>
      <w:r>
        <w:t>Principais classes da aplicação</w:t>
      </w:r>
    </w:p>
    <w:p w:rsidR="004F2A13" w:rsidRDefault="004F2A13" w:rsidP="004F2A13"/>
    <w:p w:rsidR="004F2A13" w:rsidRDefault="004F2A13" w:rsidP="004F2A13">
      <w:r>
        <w:rPr>
          <w:b/>
        </w:rPr>
        <w:t>Classe:</w:t>
      </w:r>
      <w:r>
        <w:t xml:space="preserve"> Interface</w:t>
      </w:r>
    </w:p>
    <w:p w:rsidR="004F2A13" w:rsidRDefault="004F2A13" w:rsidP="004F2A13">
      <w:r>
        <w:rPr>
          <w:b/>
        </w:rPr>
        <w:t xml:space="preserve">Responsabilidades: </w:t>
      </w:r>
    </w:p>
    <w:p w:rsidR="004F2A13" w:rsidRDefault="004F2A13" w:rsidP="004F2A13">
      <w:pPr>
        <w:pStyle w:val="PargrafodaLista"/>
        <w:numPr>
          <w:ilvl w:val="0"/>
          <w:numId w:val="12"/>
        </w:numPr>
      </w:pPr>
      <w:r>
        <w:t>Leitura e verificação de comandos;</w:t>
      </w:r>
    </w:p>
    <w:p w:rsidR="004F2A13" w:rsidRDefault="004F2A13" w:rsidP="004F2A13">
      <w:pPr>
        <w:pStyle w:val="PargrafodaLista"/>
        <w:numPr>
          <w:ilvl w:val="0"/>
          <w:numId w:val="12"/>
        </w:numPr>
      </w:pPr>
      <w:r>
        <w:t>Visualização gráfica do mapa e constituintes do mesmo;</w:t>
      </w:r>
    </w:p>
    <w:p w:rsidR="004F2A13" w:rsidRDefault="004F2A13" w:rsidP="004F2A13">
      <w:pPr>
        <w:pStyle w:val="PargrafodaLista"/>
        <w:numPr>
          <w:ilvl w:val="0"/>
          <w:numId w:val="12"/>
        </w:numPr>
      </w:pPr>
      <w:r>
        <w:t xml:space="preserve">Visualização de um </w:t>
      </w:r>
      <w:r w:rsidRPr="004F2A13">
        <w:rPr>
          <w:i/>
        </w:rPr>
        <w:t>log</w:t>
      </w:r>
      <w:r>
        <w:t xml:space="preserve"> com resultado dos comandos inseridos.</w:t>
      </w:r>
    </w:p>
    <w:p w:rsidR="004F2A13" w:rsidRDefault="004F2A13" w:rsidP="004F2A13">
      <w:r>
        <w:rPr>
          <w:b/>
        </w:rPr>
        <w:t xml:space="preserve">Colaborações: </w:t>
      </w:r>
      <w:r>
        <w:t xml:space="preserve">Possui uma instância da classe Simulação para poder </w:t>
      </w:r>
      <w:r w:rsidR="00976187">
        <w:t>executar as suas funções</w:t>
      </w:r>
    </w:p>
    <w:p w:rsidR="004F2A13" w:rsidRDefault="004F2A13" w:rsidP="004F2A13"/>
    <w:p w:rsidR="004F2A13" w:rsidRDefault="004F2A13" w:rsidP="004F2A13">
      <w:r>
        <w:rPr>
          <w:b/>
        </w:rPr>
        <w:t>Classe:</w:t>
      </w:r>
      <w:r>
        <w:t xml:space="preserve"> </w:t>
      </w:r>
      <w:r>
        <w:t>Simulação</w:t>
      </w:r>
    </w:p>
    <w:p w:rsidR="004F2A13" w:rsidRDefault="004F2A13" w:rsidP="004F2A13">
      <w:r>
        <w:rPr>
          <w:b/>
        </w:rPr>
        <w:t xml:space="preserve">Responsabilidades: </w:t>
      </w:r>
    </w:p>
    <w:p w:rsidR="004F2A13" w:rsidRDefault="004F2A13" w:rsidP="004F2A13">
      <w:pPr>
        <w:pStyle w:val="PargrafodaLista"/>
        <w:numPr>
          <w:ilvl w:val="0"/>
          <w:numId w:val="12"/>
        </w:numPr>
      </w:pPr>
      <w:r>
        <w:t>Consulta do mapa completo (mapa com unidades);</w:t>
      </w:r>
    </w:p>
    <w:p w:rsidR="004F2A13" w:rsidRDefault="004F2A13" w:rsidP="004F2A13">
      <w:pPr>
        <w:pStyle w:val="PargrafodaLista"/>
        <w:numPr>
          <w:ilvl w:val="0"/>
          <w:numId w:val="12"/>
        </w:numPr>
      </w:pPr>
      <w:r>
        <w:t>Toda a lógica da simulação</w:t>
      </w:r>
      <w:r w:rsidR="00976187">
        <w:t>;</w:t>
      </w:r>
    </w:p>
    <w:p w:rsidR="00976187" w:rsidRDefault="00976187" w:rsidP="00976187">
      <w:pPr>
        <w:pStyle w:val="PargrafodaLista"/>
        <w:numPr>
          <w:ilvl w:val="0"/>
          <w:numId w:val="12"/>
        </w:numPr>
      </w:pPr>
      <w:r>
        <w:t>Banco de dados para todos os dados da simulação.</w:t>
      </w:r>
      <w:r w:rsidRPr="00976187">
        <w:t xml:space="preserve"> </w:t>
      </w:r>
    </w:p>
    <w:p w:rsidR="004F2A13" w:rsidRDefault="00976187" w:rsidP="00976187">
      <w:pPr>
        <w:pStyle w:val="PargrafodaLista"/>
        <w:numPr>
          <w:ilvl w:val="0"/>
          <w:numId w:val="12"/>
        </w:numPr>
      </w:pPr>
      <w:r>
        <w:t xml:space="preserve">Possui uma interface para aceder a </w:t>
      </w:r>
      <w:r>
        <w:t xml:space="preserve">alguns </w:t>
      </w:r>
      <w:r w:rsidRPr="00976187">
        <w:t>d</w:t>
      </w:r>
      <w:r w:rsidRPr="00976187">
        <w:t>os</w:t>
      </w:r>
      <w:r>
        <w:t xml:space="preserve"> seus dados</w:t>
      </w:r>
    </w:p>
    <w:p w:rsidR="004F2A13" w:rsidRDefault="004F2A13" w:rsidP="004F2A13">
      <w:r>
        <w:rPr>
          <w:b/>
        </w:rPr>
        <w:t xml:space="preserve">Colaborações: </w:t>
      </w:r>
      <w:r w:rsidR="00976187">
        <w:t>Possui um vetor de unidades onde guarda todas as unidades da simulação</w:t>
      </w:r>
    </w:p>
    <w:p w:rsidR="00976187" w:rsidRDefault="00976187" w:rsidP="004F2A13"/>
    <w:p w:rsidR="00976187" w:rsidRDefault="00976187" w:rsidP="00976187">
      <w:r>
        <w:rPr>
          <w:b/>
        </w:rPr>
        <w:t>Classe:</w:t>
      </w:r>
      <w:r>
        <w:t xml:space="preserve"> </w:t>
      </w:r>
      <w:r>
        <w:t>Unidade</w:t>
      </w:r>
    </w:p>
    <w:p w:rsidR="00976187" w:rsidRDefault="00976187" w:rsidP="00976187">
      <w:r>
        <w:rPr>
          <w:b/>
        </w:rPr>
        <w:t xml:space="preserve">Responsabilidades: </w:t>
      </w:r>
    </w:p>
    <w:p w:rsidR="00976187" w:rsidRDefault="00976187" w:rsidP="00976187">
      <w:pPr>
        <w:pStyle w:val="PargrafodaLista"/>
        <w:numPr>
          <w:ilvl w:val="0"/>
          <w:numId w:val="12"/>
        </w:numPr>
      </w:pPr>
      <w:r>
        <w:t>Movimentação para uma dada posição</w:t>
      </w:r>
      <w:r w:rsidRPr="00976187">
        <w:t xml:space="preserve"> </w:t>
      </w:r>
    </w:p>
    <w:p w:rsidR="00976187" w:rsidRDefault="00976187" w:rsidP="00976187">
      <w:pPr>
        <w:pStyle w:val="PargrafodaLista"/>
        <w:numPr>
          <w:ilvl w:val="0"/>
          <w:numId w:val="12"/>
        </w:numPr>
      </w:pPr>
      <w:r>
        <w:t>Possui uma interface para aceder a todos os seus dados</w:t>
      </w:r>
    </w:p>
    <w:p w:rsidR="00976187" w:rsidRDefault="00976187" w:rsidP="00976187">
      <w:r>
        <w:rPr>
          <w:b/>
        </w:rPr>
        <w:t xml:space="preserve">Colaborações: </w:t>
      </w:r>
      <w:r>
        <w:t>É herdada pelas classes Barco e Porto</w:t>
      </w:r>
    </w:p>
    <w:p w:rsidR="00976187" w:rsidRDefault="00976187" w:rsidP="00976187"/>
    <w:p w:rsidR="00976187" w:rsidRDefault="00976187" w:rsidP="00976187">
      <w:r>
        <w:rPr>
          <w:b/>
        </w:rPr>
        <w:t>Classe:</w:t>
      </w:r>
      <w:r>
        <w:t xml:space="preserve"> </w:t>
      </w:r>
      <w:r>
        <w:t>Barco</w:t>
      </w:r>
    </w:p>
    <w:p w:rsidR="00976187" w:rsidRDefault="00976187" w:rsidP="00976187">
      <w:r>
        <w:rPr>
          <w:b/>
        </w:rPr>
        <w:t xml:space="preserve">Responsabilidades: </w:t>
      </w:r>
    </w:p>
    <w:p w:rsidR="00976187" w:rsidRDefault="00976187" w:rsidP="00976187">
      <w:pPr>
        <w:pStyle w:val="PargrafodaLista"/>
        <w:numPr>
          <w:ilvl w:val="0"/>
          <w:numId w:val="12"/>
        </w:numPr>
      </w:pPr>
      <w:r>
        <w:t>Por enquanto apenas serve como banco de dados</w:t>
      </w:r>
      <w:r w:rsidRPr="00976187">
        <w:t xml:space="preserve"> </w:t>
      </w:r>
    </w:p>
    <w:p w:rsidR="00976187" w:rsidRDefault="00976187" w:rsidP="00976187">
      <w:pPr>
        <w:pStyle w:val="PargrafodaLista"/>
        <w:numPr>
          <w:ilvl w:val="0"/>
          <w:numId w:val="12"/>
        </w:numPr>
      </w:pPr>
      <w:r>
        <w:t>Possui uma interface para aceder a todos os seus dados</w:t>
      </w:r>
    </w:p>
    <w:p w:rsidR="003D58F0" w:rsidRDefault="00976187" w:rsidP="00976187">
      <w:r>
        <w:rPr>
          <w:b/>
        </w:rPr>
        <w:t xml:space="preserve">Colaborações: </w:t>
      </w:r>
      <w:r>
        <w:t>Herda a classe Unidade</w:t>
      </w:r>
      <w:r w:rsidR="003D58F0">
        <w:t xml:space="preserve"> e todos os seus dados e funções</w:t>
      </w:r>
    </w:p>
    <w:p w:rsidR="00976187" w:rsidRDefault="00976187" w:rsidP="00976187">
      <w:r>
        <w:rPr>
          <w:b/>
        </w:rPr>
        <w:lastRenderedPageBreak/>
        <w:t>Classe:</w:t>
      </w:r>
      <w:r>
        <w:t xml:space="preserve"> </w:t>
      </w:r>
      <w:r>
        <w:t>Porto</w:t>
      </w:r>
    </w:p>
    <w:p w:rsidR="00976187" w:rsidRDefault="00976187" w:rsidP="00976187">
      <w:r>
        <w:rPr>
          <w:b/>
        </w:rPr>
        <w:t xml:space="preserve">Responsabilidades: </w:t>
      </w:r>
    </w:p>
    <w:p w:rsidR="00976187" w:rsidRDefault="00976187" w:rsidP="00976187">
      <w:pPr>
        <w:pStyle w:val="PargrafodaLista"/>
        <w:numPr>
          <w:ilvl w:val="0"/>
          <w:numId w:val="12"/>
        </w:numPr>
      </w:pPr>
      <w:r>
        <w:t>Por enquanto serve apenas como banco de dados</w:t>
      </w:r>
    </w:p>
    <w:p w:rsidR="00976187" w:rsidRDefault="00976187" w:rsidP="00976187">
      <w:pPr>
        <w:pStyle w:val="PargrafodaLista"/>
        <w:numPr>
          <w:ilvl w:val="0"/>
          <w:numId w:val="12"/>
        </w:numPr>
      </w:pPr>
      <w:r>
        <w:t>Possui uma interface para aceder a todos os seus dados</w:t>
      </w:r>
    </w:p>
    <w:p w:rsidR="00976187" w:rsidRDefault="00976187" w:rsidP="00976187">
      <w:r>
        <w:rPr>
          <w:b/>
        </w:rPr>
        <w:t xml:space="preserve">Colaborações: </w:t>
      </w:r>
      <w:r>
        <w:t>Possui uma instância da classe Simulação para poder executar as suas funções.</w:t>
      </w:r>
    </w:p>
    <w:p w:rsidR="00976187" w:rsidRDefault="00976187" w:rsidP="004F2A13"/>
    <w:p w:rsidR="004F2A13" w:rsidRDefault="003D58F0" w:rsidP="003D58F0">
      <w:pPr>
        <w:pStyle w:val="Ttulo1"/>
      </w:pPr>
      <w:r>
        <w:t>Funcionalidades implementadas</w:t>
      </w:r>
    </w:p>
    <w:p w:rsidR="00655D36" w:rsidRDefault="00655D36" w:rsidP="00655D36"/>
    <w:p w:rsidR="00655D36" w:rsidRDefault="00655D36" w:rsidP="00655D36">
      <w:pPr>
        <w:pStyle w:val="Cabealho2"/>
      </w:pPr>
      <w:r>
        <w:t>Configuração/leitura do mapa</w:t>
      </w:r>
    </w:p>
    <w:p w:rsidR="00655D36" w:rsidRDefault="00655D36" w:rsidP="00655D36">
      <w:r>
        <w:t>A parte de configuração e leitura do mapa está desenvolvida na plenitude. O programa ao receber o comando de configuração acompanhado do ficheiro de texto onde se encontram os dados segue para a validação desses mesmos dados, e então foram definidos os seguintes tipos de erros:</w:t>
      </w:r>
    </w:p>
    <w:p w:rsidR="00655D36" w:rsidRDefault="00655D36" w:rsidP="00655D36">
      <w:pPr>
        <w:pStyle w:val="PargrafodaLista"/>
        <w:numPr>
          <w:ilvl w:val="0"/>
          <w:numId w:val="13"/>
        </w:numPr>
      </w:pPr>
      <w:r>
        <w:t>Erro de abertura</w:t>
      </w:r>
    </w:p>
    <w:p w:rsidR="00655D36" w:rsidRDefault="00655D36" w:rsidP="00655D36">
      <w:pPr>
        <w:pStyle w:val="PargrafodaLista"/>
        <w:numPr>
          <w:ilvl w:val="0"/>
          <w:numId w:val="13"/>
        </w:numPr>
      </w:pPr>
      <w:r>
        <w:t>Erro de formatação</w:t>
      </w:r>
    </w:p>
    <w:p w:rsidR="00655D36" w:rsidRDefault="00655D36" w:rsidP="00655D36">
      <w:pPr>
        <w:pStyle w:val="PargrafodaLista"/>
        <w:numPr>
          <w:ilvl w:val="0"/>
          <w:numId w:val="13"/>
        </w:numPr>
      </w:pPr>
      <w:r>
        <w:t>Erro de fecho</w:t>
      </w:r>
    </w:p>
    <w:p w:rsidR="00655D36" w:rsidRDefault="00655D36" w:rsidP="00655D36">
      <w:pPr>
        <w:pStyle w:val="PargrafodaLista"/>
        <w:numPr>
          <w:ilvl w:val="0"/>
          <w:numId w:val="13"/>
        </w:numPr>
      </w:pPr>
      <w:r>
        <w:t xml:space="preserve">Erro de valores </w:t>
      </w:r>
    </w:p>
    <w:p w:rsidR="00655D36" w:rsidRDefault="00655D36" w:rsidP="00655D36">
      <w:pPr>
        <w:pStyle w:val="PargrafodaLista"/>
        <w:numPr>
          <w:ilvl w:val="0"/>
          <w:numId w:val="13"/>
        </w:numPr>
      </w:pPr>
      <w:r>
        <w:t>Erro incompleto (quando faltam dados)</w:t>
      </w:r>
    </w:p>
    <w:p w:rsidR="00655D36" w:rsidRDefault="00655D36" w:rsidP="00655D36">
      <w:r>
        <w:t>Estes erros serão detetados caso alguma coisa não corra como é esperado, mas, caso contrário, todos os dados serão guardados na simulação e a interface avança para o estado seguinte: o início da simulação.</w:t>
      </w:r>
    </w:p>
    <w:p w:rsidR="00655D36" w:rsidRDefault="00655D36" w:rsidP="00655D36"/>
    <w:p w:rsidR="00655D36" w:rsidRDefault="00F13967" w:rsidP="00F13967">
      <w:pPr>
        <w:pStyle w:val="Cabealho2"/>
      </w:pPr>
      <w:r>
        <w:t>Visualização do mapa</w:t>
      </w:r>
    </w:p>
    <w:p w:rsidR="00F13967" w:rsidRDefault="00F13967" w:rsidP="00F13967">
      <w:r>
        <w:t>Esta parte também está completamente feita, mas desta vez apenas para a primeira meta, pois terão de ser feitas alterações para a entrega final.</w:t>
      </w:r>
    </w:p>
    <w:p w:rsidR="00F13967" w:rsidRDefault="00F13967" w:rsidP="00F13967">
      <w:r>
        <w:t>Após a configuração da simulação o mapa é mostrado durante todo o decorrer da aplicação com cores diferentes para cada elemento presente no mesmo, como podemos ver na imagem seguinte</w:t>
      </w:r>
    </w:p>
    <w:p w:rsidR="00F13967" w:rsidRDefault="00F13967" w:rsidP="00F13967">
      <w:r>
        <w:rPr>
          <w:noProof/>
        </w:rPr>
        <w:drawing>
          <wp:inline distT="0" distB="0" distL="0" distR="0" wp14:anchorId="2877E116" wp14:editId="00CCC7B9">
            <wp:extent cx="4976812" cy="2161684"/>
            <wp:effectExtent l="76200" t="76200" r="128905" b="1244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6569" cy="2170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3967" w:rsidRDefault="00F13967" w:rsidP="00F13967">
      <w:pPr>
        <w:pStyle w:val="Cabealho2"/>
      </w:pPr>
      <w:r>
        <w:lastRenderedPageBreak/>
        <w:t>Interpretação de comandos</w:t>
      </w:r>
    </w:p>
    <w:p w:rsidR="00756C2D" w:rsidRDefault="00756C2D" w:rsidP="00756C2D">
      <w:r>
        <w:t>Todos os comandos pedidos no enunciado são lidos e interpretados, sendo que aqueles que não são relevantes para esta meta ainda não possuem qualquer tipo de funcionalidade.</w:t>
      </w:r>
    </w:p>
    <w:p w:rsidR="00756C2D" w:rsidRDefault="00756C2D" w:rsidP="00756C2D"/>
    <w:p w:rsidR="00756C2D" w:rsidRDefault="00756C2D" w:rsidP="00756C2D">
      <w:pPr>
        <w:pStyle w:val="Cabealho2"/>
      </w:pPr>
      <w:r>
        <w:t>Compra de navios</w:t>
      </w:r>
    </w:p>
    <w:p w:rsidR="00756C2D" w:rsidRDefault="00756C2D" w:rsidP="00756C2D">
      <w:r>
        <w:t>Podem ser comprados navios de todos os tipos, menos do tipo especial, pois ainda não decidimos quais vão ser as suas características</w:t>
      </w:r>
      <w:r w:rsidR="00F67A82">
        <w:t>. Quanto à compra em si apenas será possível se o número de moedas for superior ou igual ao preço do mesmo, caso contrário aparecerá uma mensagem de erro. Ao serem comprados não serão logo visíveis pois estarão na mesma posição do porto.</w:t>
      </w:r>
    </w:p>
    <w:p w:rsidR="00F67A82" w:rsidRDefault="00F67A82" w:rsidP="00756C2D"/>
    <w:p w:rsidR="00F67A82" w:rsidRDefault="00D46F6C" w:rsidP="00F67A82">
      <w:pPr>
        <w:pStyle w:val="Cabealho2"/>
      </w:pPr>
      <w:r>
        <w:t>Visualização da movimentação dos navios</w:t>
      </w:r>
    </w:p>
    <w:p w:rsidR="00D46F6C" w:rsidRPr="00D46F6C" w:rsidRDefault="00D46F6C" w:rsidP="00D46F6C">
      <w:pPr>
        <w:rPr>
          <w:u w:val="single"/>
        </w:rPr>
      </w:pPr>
      <w:r>
        <w:t>Todas as movimentações dos navios são visíveis no mapa já descrito anteriormente. A única coisa que ainda vai ser melhorada é o fundo da célula em que os navios aparecem, pois o azul da água não muda independentemente da sua posição, e isso terá de ser resolvido.</w:t>
      </w:r>
      <w:bookmarkStart w:id="0" w:name="_GoBack"/>
      <w:bookmarkEnd w:id="0"/>
    </w:p>
    <w:sectPr w:rsidR="00D46F6C" w:rsidRPr="00D46F6C">
      <w:footerReference w:type="even" r:id="rId12"/>
      <w:footerReference w:type="default" r:id="rId13"/>
      <w:pgSz w:w="11907" w:h="16839" w:code="1"/>
      <w:pgMar w:top="1448" w:right="1418" w:bottom="14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329" w:rsidRDefault="00201329">
      <w:pPr>
        <w:spacing w:after="0" w:line="240" w:lineRule="auto"/>
      </w:pPr>
      <w:r>
        <w:separator/>
      </w:r>
    </w:p>
  </w:endnote>
  <w:endnote w:type="continuationSeparator" w:id="0">
    <w:p w:rsidR="00201329" w:rsidRDefault="0020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Cambria"/>
    <w:panose1 w:val="02020502060401020303"/>
    <w:charset w:val="00"/>
    <w:family w:val="roman"/>
    <w:pitch w:val="variable"/>
    <w:sig w:usb0="00000003" w:usb1="00000000" w:usb2="00000000" w:usb3="00000000" w:csb0="00000001" w:csb1="00000000"/>
  </w:font>
  <w:font w:name="Franklin Gothic Book">
    <w:altName w:val="Calibri"/>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24" w:rsidRDefault="002D0510">
    <w:pPr>
      <w:pStyle w:val="Rodap"/>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â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6924" w:rsidRDefault="00201329">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492C9E">
                                <w:rPr>
                                  <w:rFonts w:asciiTheme="majorHAnsi" w:eastAsiaTheme="majorEastAsia" w:hAnsiTheme="majorHAnsi" w:cstheme="majorBidi"/>
                                  <w:sz w:val="20"/>
                                </w:rPr>
                                <w:t>Programação Orientada a Objetos</w:t>
                              </w:r>
                            </w:sdtContent>
                          </w:sdt>
                          <w:r w:rsidR="002D051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dateFormat w:val="dd/MM/yyyy"/>
                                <w:lid w:val="pt-PT"/>
                                <w:storeMappedDataAs w:val="dateTime"/>
                                <w:calendar w:val="gregorian"/>
                              </w:date>
                            </w:sdtPr>
                            <w:sdtEndPr/>
                            <w:sdtContent>
                              <w:r w:rsidR="00492C9E">
                                <w:rPr>
                                  <w:rFonts w:asciiTheme="majorHAnsi" w:eastAsiaTheme="majorEastAsia" w:hAnsiTheme="majorHAnsi" w:cstheme="majorBidi"/>
                                  <w:sz w:val="20"/>
                                </w:rPr>
                                <w:t>2018/2019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â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pv8QIAAD4GAAAOAAAAZHJzL2Uyb0RvYy54bWysVEtu2zAQ3RfoHQjuFX1MyZYQObAluyiQ&#10;NkHTHoCWKIuoRKokHTkoepl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TJbKb/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7B6924" w:rsidRDefault="00201329">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492C9E">
                          <w:rPr>
                            <w:rFonts w:asciiTheme="majorHAnsi" w:eastAsiaTheme="majorEastAsia" w:hAnsiTheme="majorHAnsi" w:cstheme="majorBidi"/>
                            <w:sz w:val="20"/>
                          </w:rPr>
                          <w:t>Programação Orientada a Objetos</w:t>
                        </w:r>
                      </w:sdtContent>
                    </w:sdt>
                    <w:r w:rsidR="002D051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dateFormat w:val="dd/MM/yyyy"/>
                          <w:lid w:val="pt-PT"/>
                          <w:storeMappedDataAs w:val="dateTime"/>
                          <w:calendar w:val="gregorian"/>
                        </w:date>
                      </w:sdtPr>
                      <w:sdtEndPr/>
                      <w:sdtContent>
                        <w:r w:rsidR="00492C9E">
                          <w:rPr>
                            <w:rFonts w:asciiTheme="majorHAnsi" w:eastAsiaTheme="majorEastAsia" w:hAnsiTheme="majorHAnsi" w:cstheme="majorBidi"/>
                            <w:sz w:val="20"/>
                          </w:rPr>
                          <w:t>2018/2019</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a Automátic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F126D02" id="Forma Automátic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6924" w:rsidRDefault="002D0510">
                          <w:pPr>
                            <w:pStyle w:val="SemEspaament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7B6924" w:rsidRDefault="002D0510">
                    <w:pPr>
                      <w:pStyle w:val="SemEspaament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24" w:rsidRDefault="002D0510">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â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6924" w:rsidRDefault="00201329">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492C9E">
                                <w:rPr>
                                  <w:rFonts w:asciiTheme="majorHAnsi" w:eastAsiaTheme="majorEastAsia" w:hAnsiTheme="majorHAnsi" w:cstheme="majorBidi"/>
                                  <w:sz w:val="20"/>
                                </w:rPr>
                                <w:t>Programação Orientada a Objetos</w:t>
                              </w:r>
                            </w:sdtContent>
                          </w:sdt>
                          <w:r w:rsidR="002D051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dateFormat w:val="dd/MM/yyyy"/>
                                <w:lid w:val="pt-PT"/>
                                <w:storeMappedDataAs w:val="dateTime"/>
                                <w:calendar w:val="gregorian"/>
                              </w:date>
                            </w:sdtPr>
                            <w:sdtEndPr/>
                            <w:sdtContent>
                              <w:r w:rsidR="00492C9E">
                                <w:rPr>
                                  <w:rFonts w:asciiTheme="majorHAnsi" w:eastAsiaTheme="majorEastAsia" w:hAnsiTheme="majorHAnsi" w:cstheme="majorBidi"/>
                                  <w:sz w:val="20"/>
                                </w:rPr>
                                <w:t>2018/2019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â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R/9AIAAEUGAAAOAAAAZHJzL2Uyb0RvYy54bWysVNuOmzAQfa/Uf7B4Z7nEkICWrBIIVaVt&#10;d9VtP8ABE6yCTW1nyarqz/RX+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Zyu0f/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7B6924" w:rsidRDefault="00201329">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492C9E">
                          <w:rPr>
                            <w:rFonts w:asciiTheme="majorHAnsi" w:eastAsiaTheme="majorEastAsia" w:hAnsiTheme="majorHAnsi" w:cstheme="majorBidi"/>
                            <w:sz w:val="20"/>
                          </w:rPr>
                          <w:t>Programação Orientada a Objetos</w:t>
                        </w:r>
                      </w:sdtContent>
                    </w:sdt>
                    <w:r w:rsidR="002D051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dateFormat w:val="dd/MM/yyyy"/>
                          <w:lid w:val="pt-PT"/>
                          <w:storeMappedDataAs w:val="dateTime"/>
                          <w:calendar w:val="gregorian"/>
                        </w:date>
                      </w:sdtPr>
                      <w:sdtEndPr/>
                      <w:sdtContent>
                        <w:r w:rsidR="00492C9E">
                          <w:rPr>
                            <w:rFonts w:asciiTheme="majorHAnsi" w:eastAsiaTheme="majorEastAsia" w:hAnsiTheme="majorHAnsi" w:cstheme="majorBidi"/>
                            <w:sz w:val="20"/>
                          </w:rPr>
                          <w:t>2018/2019</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a Automátic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A176196" id="Forma Automátic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6924" w:rsidRDefault="002D0510">
                          <w:pPr>
                            <w:pStyle w:val="SemEspaament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7B6924" w:rsidRDefault="002D0510">
                    <w:pPr>
                      <w:pStyle w:val="SemEspaament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7B6924" w:rsidRDefault="007B6924">
    <w:pPr>
      <w:pStyle w:val="Rodap"/>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329" w:rsidRDefault="00201329">
      <w:pPr>
        <w:spacing w:after="0" w:line="240" w:lineRule="auto"/>
      </w:pPr>
      <w:r>
        <w:separator/>
      </w:r>
    </w:p>
  </w:footnote>
  <w:footnote w:type="continuationSeparator" w:id="0">
    <w:p w:rsidR="00201329" w:rsidRDefault="00201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acommarc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mmarc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mmarc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mmarc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mmarcas"/>
      <w:lvlText w:val=""/>
      <w:lvlJc w:val="left"/>
      <w:pPr>
        <w:ind w:left="360" w:hanging="360"/>
      </w:pPr>
      <w:rPr>
        <w:rFonts w:ascii="Symbol" w:hAnsi="Symbol" w:hint="default"/>
        <w:color w:val="9D3511" w:themeColor="accent1" w:themeShade="BF"/>
      </w:rPr>
    </w:lvl>
  </w:abstractNum>
  <w:abstractNum w:abstractNumId="5" w15:restartNumberingAfterBreak="0">
    <w:nsid w:val="26A702F5"/>
    <w:multiLevelType w:val="hybridMultilevel"/>
    <w:tmpl w:val="454A76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D3B6A23"/>
    <w:multiLevelType w:val="hybridMultilevel"/>
    <w:tmpl w:val="230014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E1C19D2"/>
    <w:multiLevelType w:val="hybridMultilevel"/>
    <w:tmpl w:val="9572E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9E"/>
    <w:rsid w:val="00201329"/>
    <w:rsid w:val="00246D0B"/>
    <w:rsid w:val="002D0510"/>
    <w:rsid w:val="002D67B1"/>
    <w:rsid w:val="003D58F0"/>
    <w:rsid w:val="003D5F38"/>
    <w:rsid w:val="0043463D"/>
    <w:rsid w:val="00465157"/>
    <w:rsid w:val="00482D22"/>
    <w:rsid w:val="00492C9E"/>
    <w:rsid w:val="004F2A13"/>
    <w:rsid w:val="00515299"/>
    <w:rsid w:val="00655D36"/>
    <w:rsid w:val="006F2516"/>
    <w:rsid w:val="00756C2D"/>
    <w:rsid w:val="007B6924"/>
    <w:rsid w:val="007C7173"/>
    <w:rsid w:val="00837D02"/>
    <w:rsid w:val="00976187"/>
    <w:rsid w:val="00C53DAE"/>
    <w:rsid w:val="00D46F6C"/>
    <w:rsid w:val="00E04C00"/>
    <w:rsid w:val="00F13967"/>
    <w:rsid w:val="00F67A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6351"/>
  <w15:docId w15:val="{4B8F0BDB-056F-4BF5-910A-E7CADE58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te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Cabealho2">
    <w:name w:val="heading 2"/>
    <w:basedOn w:val="Normal"/>
    <w:next w:val="Normal"/>
    <w:link w:val="Cabealho2Carte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Cabealho3">
    <w:name w:val="heading 3"/>
    <w:basedOn w:val="Normal"/>
    <w:next w:val="Normal"/>
    <w:link w:val="Cabealho3Carte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Cabealho4">
    <w:name w:val="heading 4"/>
    <w:basedOn w:val="Normal"/>
    <w:next w:val="Normal"/>
    <w:link w:val="Cabealho4Carte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Cabealho5">
    <w:name w:val="heading 5"/>
    <w:basedOn w:val="Normal"/>
    <w:next w:val="Normal"/>
    <w:link w:val="Cabealho5Carte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Cabealho6">
    <w:name w:val="heading 6"/>
    <w:basedOn w:val="Normal"/>
    <w:next w:val="Normal"/>
    <w:link w:val="Cabealho6Carter"/>
    <w:uiPriority w:val="9"/>
    <w:unhideWhenUsed/>
    <w:qFormat/>
    <w:pPr>
      <w:spacing w:before="200" w:after="0"/>
      <w:outlineLvl w:val="5"/>
    </w:pPr>
    <w:rPr>
      <w:rFonts w:asciiTheme="majorHAnsi" w:hAnsiTheme="majorHAnsi"/>
      <w:color w:val="524733" w:themeColor="accent3" w:themeShade="80"/>
      <w:spacing w:val="10"/>
      <w:sz w:val="24"/>
    </w:rPr>
  </w:style>
  <w:style w:type="paragraph" w:styleId="Cabealho7">
    <w:name w:val="heading 7"/>
    <w:basedOn w:val="Normal"/>
    <w:next w:val="Normal"/>
    <w:link w:val="Cabealho7Carte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Cabealho8">
    <w:name w:val="heading 8"/>
    <w:basedOn w:val="Normal"/>
    <w:next w:val="Normal"/>
    <w:link w:val="Cabealho8Carter"/>
    <w:uiPriority w:val="9"/>
    <w:unhideWhenUsed/>
    <w:qFormat/>
    <w:pPr>
      <w:spacing w:before="200" w:after="0"/>
      <w:outlineLvl w:val="7"/>
    </w:pPr>
    <w:rPr>
      <w:rFonts w:asciiTheme="majorHAnsi" w:hAnsiTheme="majorHAnsi"/>
      <w:color w:val="D34817" w:themeColor="accent1"/>
      <w:spacing w:val="10"/>
    </w:rPr>
  </w:style>
  <w:style w:type="paragraph" w:styleId="Cabealho9">
    <w:name w:val="heading 9"/>
    <w:basedOn w:val="Normal"/>
    <w:next w:val="Normal"/>
    <w:link w:val="Cabealho9Carter"/>
    <w:uiPriority w:val="9"/>
    <w:unhideWhenUsed/>
    <w:qFormat/>
    <w:pPr>
      <w:spacing w:before="200" w:after="0"/>
      <w:outlineLvl w:val="8"/>
    </w:pPr>
    <w:rPr>
      <w:rFonts w:asciiTheme="majorHAnsi" w:hAnsiTheme="majorHAnsi"/>
      <w:i/>
      <w:color w:val="D34817" w:themeColor="accent1"/>
      <w:spacing w:val="1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hAnsiTheme="majorHAnsi" w:cs="Times New Roman"/>
      <w:b/>
      <w:color w:val="9D3511" w:themeColor="accent1" w:themeShade="BF"/>
      <w:spacing w:val="20"/>
      <w:sz w:val="28"/>
      <w:szCs w:val="28"/>
    </w:rPr>
  </w:style>
  <w:style w:type="character" w:customStyle="1" w:styleId="Cabealho2Carter">
    <w:name w:val="Cabeçalho 2 Caráter"/>
    <w:basedOn w:val="Tipodeletrapredefinidodopargrafo"/>
    <w:link w:val="Cabealho2"/>
    <w:uiPriority w:val="9"/>
    <w:rPr>
      <w:rFonts w:asciiTheme="majorHAnsi" w:hAnsiTheme="majorHAnsi" w:cs="Times New Roman"/>
      <w:b/>
      <w:color w:val="9D3511" w:themeColor="accent1" w:themeShade="BF"/>
      <w:spacing w:val="20"/>
      <w:sz w:val="24"/>
      <w:szCs w:val="24"/>
    </w:rPr>
  </w:style>
  <w:style w:type="character" w:customStyle="1" w:styleId="Cabealho3Carter">
    <w:name w:val="Cabeçalho 3 Caráter"/>
    <w:basedOn w:val="Tipodeletrapredefinidodopargrafo"/>
    <w:link w:val="Cabealho3"/>
    <w:uiPriority w:val="9"/>
    <w:rPr>
      <w:rFonts w:asciiTheme="majorHAnsi" w:hAnsiTheme="majorHAnsi" w:cs="Times New Roman"/>
      <w:b/>
      <w:color w:val="D34817" w:themeColor="accent1"/>
      <w:spacing w:val="20"/>
      <w:sz w:val="24"/>
      <w:szCs w:val="24"/>
    </w:rPr>
  </w:style>
  <w:style w:type="paragraph" w:styleId="Ttulo">
    <w:name w:val="Title"/>
    <w:basedOn w:val="Normal"/>
    <w:link w:val="TtuloCarte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ter">
    <w:name w:val="Título Caráter"/>
    <w:basedOn w:val="Tipodeletrapredefinidodopargrafo"/>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te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ter">
    <w:name w:val="Subtítulo Caráter"/>
    <w:basedOn w:val="Tipodeletrapredefinidodopargrafo"/>
    <w:link w:val="Subttulo"/>
    <w:uiPriority w:val="11"/>
    <w:rPr>
      <w:rFonts w:asciiTheme="majorHAnsi" w:hAnsiTheme="majorHAnsi" w:cstheme="minorBidi"/>
      <w:sz w:val="28"/>
      <w:szCs w:val="28"/>
    </w:rPr>
  </w:style>
  <w:style w:type="paragraph" w:styleId="Rodap">
    <w:name w:val="footer"/>
    <w:basedOn w:val="Normal"/>
    <w:link w:val="RodapCarter"/>
    <w:uiPriority w:val="99"/>
    <w:unhideWhenUsed/>
    <w:pPr>
      <w:tabs>
        <w:tab w:val="center" w:pos="4320"/>
        <w:tab w:val="right" w:pos="8640"/>
      </w:tabs>
    </w:pPr>
  </w:style>
  <w:style w:type="character" w:customStyle="1" w:styleId="RodapCarter">
    <w:name w:val="Rodapé Caráter"/>
    <w:basedOn w:val="Tipodeletrapredefinidodopargrafo"/>
    <w:link w:val="Rodap"/>
    <w:uiPriority w:val="99"/>
    <w:rPr>
      <w:rFonts w:cs="Times New Roman"/>
      <w:color w:val="000000" w:themeColor="text1"/>
      <w:szCs w:val="20"/>
    </w:rPr>
  </w:style>
  <w:style w:type="paragraph" w:styleId="Legenda">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balo">
    <w:name w:val="Balloon Text"/>
    <w:basedOn w:val="Normal"/>
    <w:link w:val="TextodebaloCarter"/>
    <w:uiPriority w:val="99"/>
    <w:semiHidden/>
    <w:unhideWhenUsed/>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color w:val="000000" w:themeColor="text1"/>
      <w:sz w:val="16"/>
      <w:szCs w:val="16"/>
    </w:rPr>
  </w:style>
  <w:style w:type="paragraph" w:styleId="Textodebloco">
    <w:name w:val="Block Text"/>
    <w:aliases w:val="Trecho Em Bloco"/>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oLivro">
    <w:name w:val="Book Title"/>
    <w:basedOn w:val="Tipodeletrapredefinidodopargrafo"/>
    <w:uiPriority w:val="33"/>
    <w:qFormat/>
    <w:rPr>
      <w:rFonts w:asciiTheme="majorHAnsi" w:hAnsiTheme="majorHAnsi" w:cs="Times New Roman"/>
      <w:i/>
      <w:color w:val="855D5D" w:themeColor="accent6"/>
      <w:sz w:val="20"/>
      <w:szCs w:val="20"/>
    </w:rPr>
  </w:style>
  <w:style w:type="character" w:styleId="nfase">
    <w:name w:val="Emphasis"/>
    <w:uiPriority w:val="20"/>
    <w:qFormat/>
    <w:rPr>
      <w:b/>
      <w:i/>
      <w:color w:val="404040" w:themeColor="text1" w:themeTint="BF"/>
      <w:spacing w:val="2"/>
      <w:w w:val="100"/>
    </w:rPr>
  </w:style>
  <w:style w:type="paragraph" w:styleId="Cabealho">
    <w:name w:val="header"/>
    <w:basedOn w:val="Normal"/>
    <w:link w:val="CabealhoCarter"/>
    <w:uiPriority w:val="99"/>
    <w:unhideWhenUsed/>
    <w:pPr>
      <w:tabs>
        <w:tab w:val="center" w:pos="4320"/>
        <w:tab w:val="right" w:pos="8640"/>
      </w:tabs>
    </w:pPr>
  </w:style>
  <w:style w:type="character" w:customStyle="1" w:styleId="CabealhoCarter">
    <w:name w:val="Cabeçalho Caráter"/>
    <w:basedOn w:val="Tipodeletrapredefinidodopargrafo"/>
    <w:link w:val="Cabealho"/>
    <w:uiPriority w:val="99"/>
    <w:rPr>
      <w:rFonts w:cs="Times New Roman"/>
      <w:color w:val="000000" w:themeColor="text1"/>
      <w:szCs w:val="20"/>
    </w:rPr>
  </w:style>
  <w:style w:type="character" w:customStyle="1" w:styleId="Cabealho4Carter">
    <w:name w:val="Cabeçalho 4 Caráter"/>
    <w:basedOn w:val="Tipodeletrapredefinidodopargrafo"/>
    <w:link w:val="Cabealho4"/>
    <w:uiPriority w:val="9"/>
    <w:rPr>
      <w:rFonts w:asciiTheme="majorHAnsi" w:hAnsiTheme="majorHAnsi" w:cs="Times New Roman"/>
      <w:b/>
      <w:color w:val="7B6A4D" w:themeColor="accent3" w:themeShade="BF"/>
      <w:spacing w:val="20"/>
      <w:sz w:val="24"/>
    </w:rPr>
  </w:style>
  <w:style w:type="character" w:customStyle="1" w:styleId="Cabealho5Carter">
    <w:name w:val="Cabeçalho 5 Caráter"/>
    <w:basedOn w:val="Tipodeletrapredefinidodopargrafo"/>
    <w:link w:val="Cabealho5"/>
    <w:uiPriority w:val="9"/>
    <w:rPr>
      <w:rFonts w:asciiTheme="majorHAnsi" w:hAnsiTheme="majorHAnsi" w:cs="Times New Roman"/>
      <w:b/>
      <w:i/>
      <w:color w:val="7B6A4D" w:themeColor="accent3" w:themeShade="BF"/>
      <w:spacing w:val="20"/>
      <w:szCs w:val="26"/>
    </w:rPr>
  </w:style>
  <w:style w:type="character" w:customStyle="1" w:styleId="Cabealho6Carter">
    <w:name w:val="Cabeçalho 6 Caráter"/>
    <w:basedOn w:val="Tipodeletrapredefinidodopargrafo"/>
    <w:link w:val="Cabealho6"/>
    <w:uiPriority w:val="9"/>
    <w:rPr>
      <w:rFonts w:asciiTheme="majorHAnsi" w:hAnsiTheme="majorHAnsi" w:cs="Times New Roman"/>
      <w:color w:val="524733" w:themeColor="accent3" w:themeShade="80"/>
      <w:spacing w:val="10"/>
      <w:sz w:val="24"/>
      <w:szCs w:val="24"/>
    </w:rPr>
  </w:style>
  <w:style w:type="character" w:customStyle="1" w:styleId="Cabealho7Carter">
    <w:name w:val="Cabeçalho 7 Caráter"/>
    <w:basedOn w:val="Tipodeletrapredefinidodopargrafo"/>
    <w:link w:val="Cabealho7"/>
    <w:uiPriority w:val="9"/>
    <w:rPr>
      <w:rFonts w:asciiTheme="majorHAnsi" w:hAnsiTheme="majorHAnsi" w:cs="Times New Roman"/>
      <w:i/>
      <w:color w:val="524733" w:themeColor="accent3" w:themeShade="80"/>
      <w:spacing w:val="10"/>
      <w:sz w:val="24"/>
      <w:szCs w:val="24"/>
    </w:rPr>
  </w:style>
  <w:style w:type="character" w:customStyle="1" w:styleId="Cabealho8Carter">
    <w:name w:val="Cabeçalho 8 Caráter"/>
    <w:basedOn w:val="Tipodeletrapredefinidodopargrafo"/>
    <w:link w:val="Cabealho8"/>
    <w:uiPriority w:val="9"/>
    <w:rPr>
      <w:rFonts w:asciiTheme="majorHAnsi" w:hAnsiTheme="majorHAnsi" w:cs="Times New Roman"/>
      <w:color w:val="D34817" w:themeColor="accent1"/>
      <w:spacing w:val="10"/>
      <w:szCs w:val="20"/>
    </w:rPr>
  </w:style>
  <w:style w:type="character" w:customStyle="1" w:styleId="Cabealho9Carter">
    <w:name w:val="Cabeçalho 9 Caráter"/>
    <w:basedOn w:val="Tipodeletrapredefinidodopargrafo"/>
    <w:link w:val="Cabealho9"/>
    <w:uiPriority w:val="9"/>
    <w:rPr>
      <w:rFonts w:asciiTheme="majorHAnsi" w:hAnsiTheme="majorHAnsi" w:cs="Times New Roman"/>
      <w:i/>
      <w:color w:val="D34817" w:themeColor="accent1"/>
      <w:spacing w:val="10"/>
      <w:szCs w:val="20"/>
    </w:rPr>
  </w:style>
  <w:style w:type="character" w:styleId="nfaseIntensa">
    <w:name w:val="Intense Emphasis"/>
    <w:basedOn w:val="Tipodeletrapredefinidodopargrafo"/>
    <w:uiPriority w:val="21"/>
    <w:qFormat/>
    <w:rPr>
      <w:rFonts w:asciiTheme="minorHAnsi" w:hAnsiTheme="minorHAnsi" w:cs="Times New Roman"/>
      <w:b/>
      <w:i/>
      <w:smallCaps/>
      <w:color w:val="9B2D1F" w:themeColor="accent2"/>
      <w:spacing w:val="2"/>
      <w:w w:val="100"/>
      <w:sz w:val="20"/>
      <w:szCs w:val="20"/>
    </w:rPr>
  </w:style>
  <w:style w:type="paragraph" w:styleId="CitaoIntens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nciaIntensa">
    <w:name w:val="Intense Reference"/>
    <w:basedOn w:val="Tipodeletrapredefinidodopargrafo"/>
    <w:uiPriority w:val="32"/>
    <w:qFormat/>
    <w:rPr>
      <w:rFonts w:cs="Times New Roman"/>
      <w:b/>
      <w:color w:val="D34817" w:themeColor="accent1"/>
      <w:sz w:val="22"/>
      <w:szCs w:val="22"/>
      <w:u w:val="single"/>
    </w:rPr>
  </w:style>
  <w:style w:type="paragraph" w:styleId="Listacommarcas">
    <w:name w:val="List Bullet"/>
    <w:basedOn w:val="Normal"/>
    <w:uiPriority w:val="36"/>
    <w:unhideWhenUsed/>
    <w:qFormat/>
    <w:pPr>
      <w:numPr>
        <w:numId w:val="2"/>
      </w:numPr>
      <w:spacing w:after="0"/>
      <w:contextualSpacing/>
    </w:pPr>
  </w:style>
  <w:style w:type="paragraph" w:styleId="Listacommarcas2">
    <w:name w:val="List Bullet 2"/>
    <w:basedOn w:val="Normal"/>
    <w:uiPriority w:val="36"/>
    <w:unhideWhenUsed/>
    <w:qFormat/>
    <w:pPr>
      <w:numPr>
        <w:numId w:val="4"/>
      </w:numPr>
      <w:spacing w:after="0"/>
    </w:pPr>
  </w:style>
  <w:style w:type="paragraph" w:styleId="Listacommarcas3">
    <w:name w:val="List Bullet 3"/>
    <w:basedOn w:val="Normal"/>
    <w:uiPriority w:val="36"/>
    <w:unhideWhenUsed/>
    <w:qFormat/>
    <w:pPr>
      <w:numPr>
        <w:numId w:val="6"/>
      </w:numPr>
      <w:spacing w:after="0"/>
    </w:pPr>
  </w:style>
  <w:style w:type="paragraph" w:styleId="Listacommarcas4">
    <w:name w:val="List Bullet 4"/>
    <w:basedOn w:val="Normal"/>
    <w:uiPriority w:val="36"/>
    <w:unhideWhenUsed/>
    <w:qFormat/>
    <w:pPr>
      <w:numPr>
        <w:numId w:val="8"/>
      </w:numPr>
      <w:spacing w:after="0"/>
    </w:pPr>
  </w:style>
  <w:style w:type="paragraph" w:styleId="Listacommarcas5">
    <w:name w:val="List Bullet 5"/>
    <w:basedOn w:val="Normal"/>
    <w:uiPriority w:val="36"/>
    <w:unhideWhenUsed/>
    <w:qFormat/>
    <w:pPr>
      <w:numPr>
        <w:numId w:val="10"/>
      </w:numPr>
      <w:spacing w:after="0"/>
    </w:pPr>
  </w:style>
  <w:style w:type="paragraph" w:styleId="SemEspaamento">
    <w:name w:val="No Spacing"/>
    <w:basedOn w:val="Normal"/>
    <w:uiPriority w:val="1"/>
    <w:qFormat/>
    <w:pPr>
      <w:spacing w:after="0" w:line="240" w:lineRule="auto"/>
    </w:pPr>
  </w:style>
  <w:style w:type="character" w:styleId="TextodoMarcadordePosio">
    <w:name w:val="Placeholder Text"/>
    <w:basedOn w:val="Tipodeletrapredefinidodopargrafo"/>
    <w:uiPriority w:val="99"/>
    <w:semiHidden/>
    <w:rPr>
      <w:color w:val="808080"/>
    </w:rPr>
  </w:style>
  <w:style w:type="paragraph" w:styleId="Citao">
    <w:name w:val="Quote"/>
    <w:basedOn w:val="Normal"/>
    <w:link w:val="CitaoCarter"/>
    <w:uiPriority w:val="29"/>
    <w:qFormat/>
    <w:rPr>
      <w:i/>
      <w:color w:val="808080" w:themeColor="background1" w:themeShade="80"/>
      <w:sz w:val="24"/>
    </w:rPr>
  </w:style>
  <w:style w:type="character" w:customStyle="1" w:styleId="CitaoCarter">
    <w:name w:val="Citação Caráter"/>
    <w:basedOn w:val="Tipodeletrapredefinidodopargrafo"/>
    <w:link w:val="Citao"/>
    <w:uiPriority w:val="29"/>
    <w:rPr>
      <w:rFonts w:cs="Times New Roman"/>
      <w:i/>
      <w:color w:val="808080" w:themeColor="background1" w:themeShade="80"/>
      <w:sz w:val="24"/>
      <w:szCs w:val="24"/>
    </w:rPr>
  </w:style>
  <w:style w:type="character" w:styleId="Forte">
    <w:name w:val="Strong"/>
    <w:uiPriority w:val="22"/>
    <w:qFormat/>
    <w:rPr>
      <w:rFonts w:asciiTheme="minorHAnsi" w:hAnsiTheme="minorHAnsi"/>
      <w:b/>
      <w:color w:val="9B2D1F" w:themeColor="accent2"/>
    </w:rPr>
  </w:style>
  <w:style w:type="character" w:styleId="nfaseDiscreta">
    <w:name w:val="Subtle Emphasis"/>
    <w:basedOn w:val="Tipodeletrapredefinidodopargrafo"/>
    <w:uiPriority w:val="19"/>
    <w:qFormat/>
    <w:rPr>
      <w:rFonts w:asciiTheme="minorHAnsi" w:hAnsiTheme="minorHAnsi" w:cs="Times New Roman"/>
      <w:i/>
      <w:color w:val="737373" w:themeColor="text1" w:themeTint="8C"/>
      <w:spacing w:val="2"/>
      <w:w w:val="100"/>
      <w:kern w:val="0"/>
      <w:sz w:val="22"/>
      <w:szCs w:val="22"/>
    </w:rPr>
  </w:style>
  <w:style w:type="character" w:styleId="RefernciaDiscreta">
    <w:name w:val="Subtle Reference"/>
    <w:basedOn w:val="Tipodeletrapredefinidodopargrafo"/>
    <w:uiPriority w:val="31"/>
    <w:qFormat/>
    <w:rPr>
      <w:rFonts w:cs="Times New Roman"/>
      <w:color w:val="737373" w:themeColor="text1" w:themeTint="8C"/>
      <w:sz w:val="22"/>
      <w:szCs w:val="22"/>
      <w:u w:val="single"/>
    </w:rPr>
  </w:style>
  <w:style w:type="table" w:styleId="TabelacomGrelha">
    <w:name w:val="Table Grid"/>
    <w:basedOn w:val="Tabe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ndice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ndice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ndice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ndice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ndice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ndice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ndice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ndice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argrafodaLista">
    <w:name w:val="List Paragraph"/>
    <w:basedOn w:val="Normal"/>
    <w:uiPriority w:val="34"/>
    <w:qFormat/>
    <w:rsid w:val="003D5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Tema%20Equida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65272409A5475CA59F6B2D779C593F"/>
        <w:category>
          <w:name w:val="Geral"/>
          <w:gallery w:val="placeholder"/>
        </w:category>
        <w:types>
          <w:type w:val="bbPlcHdr"/>
        </w:types>
        <w:behaviors>
          <w:behavior w:val="content"/>
        </w:behaviors>
        <w:guid w:val="{BC906210-620D-4AA5-8B10-1A595C25D0CC}"/>
      </w:docPartPr>
      <w:docPartBody>
        <w:p w:rsidR="00B401CD" w:rsidRDefault="00874F7A">
          <w:pPr>
            <w:pStyle w:val="0965272409A5475CA59F6B2D779C593F"/>
          </w:pPr>
          <w:r>
            <w:t>[Escreva o título do documento]</w:t>
          </w:r>
        </w:p>
      </w:docPartBody>
    </w:docPart>
    <w:docPart>
      <w:docPartPr>
        <w:name w:val="AE08C86843D74E07BCC2C1CA2B10F52A"/>
        <w:category>
          <w:name w:val="Geral"/>
          <w:gallery w:val="placeholder"/>
        </w:category>
        <w:types>
          <w:type w:val="bbPlcHdr"/>
        </w:types>
        <w:behaviors>
          <w:behavior w:val="content"/>
        </w:behaviors>
        <w:guid w:val="{88B0FE86-9041-4369-A755-0E13E08B387F}"/>
      </w:docPartPr>
      <w:docPartBody>
        <w:p w:rsidR="00B401CD" w:rsidRDefault="00874F7A">
          <w:pPr>
            <w:pStyle w:val="AE08C86843D74E07BCC2C1CA2B10F52A"/>
          </w:pPr>
          <w:r>
            <w:t>[Escreva o subtítulo do documento]</w:t>
          </w:r>
        </w:p>
      </w:docPartBody>
    </w:docPart>
    <w:docPart>
      <w:docPartPr>
        <w:name w:val="5BEA4883C6264B9BBDBBEAE1C128F8CF"/>
        <w:category>
          <w:name w:val="Geral"/>
          <w:gallery w:val="placeholder"/>
        </w:category>
        <w:types>
          <w:type w:val="bbPlcHdr"/>
        </w:types>
        <w:behaviors>
          <w:behavior w:val="content"/>
        </w:behaviors>
        <w:guid w:val="{1D0F80CA-BD6F-4C3C-A80E-D7D17944E791}"/>
      </w:docPartPr>
      <w:docPartBody>
        <w:p w:rsidR="00B401CD" w:rsidRDefault="00874F7A">
          <w:pPr>
            <w:pStyle w:val="5BEA4883C6264B9BBDBBEAE1C128F8CF"/>
          </w:pPr>
          <w:r>
            <w:rPr>
              <w:rFonts w:asciiTheme="majorHAnsi" w:eastAsiaTheme="majorEastAsia" w:hAnsiTheme="majorHAnsi" w:cstheme="majorBidi"/>
              <w:color w:val="FFFFFF" w:themeColor="background1"/>
              <w:sz w:val="72"/>
              <w:szCs w:val="72"/>
            </w:rPr>
            <w:t>[Escreva o título do documento]</w:t>
          </w:r>
        </w:p>
      </w:docPartBody>
    </w:docPart>
    <w:docPart>
      <w:docPartPr>
        <w:name w:val="959B3ED0626A4960BBF31C070AC79B1B"/>
        <w:category>
          <w:name w:val="Geral"/>
          <w:gallery w:val="placeholder"/>
        </w:category>
        <w:types>
          <w:type w:val="bbPlcHdr"/>
        </w:types>
        <w:behaviors>
          <w:behavior w:val="content"/>
        </w:behaviors>
        <w:guid w:val="{6BB3389C-6741-44D8-8EEF-E0FD4B0DDB66}"/>
      </w:docPartPr>
      <w:docPartBody>
        <w:p w:rsidR="00B401CD" w:rsidRDefault="00874F7A">
          <w:pPr>
            <w:pStyle w:val="959B3ED0626A4960BBF31C070AC79B1B"/>
          </w:pPr>
          <w:r>
            <w:rPr>
              <w:sz w:val="36"/>
              <w:szCs w:val="36"/>
            </w:rPr>
            <w:t>[Escreva o 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Cambria"/>
    <w:panose1 w:val="02020502060401020303"/>
    <w:charset w:val="00"/>
    <w:family w:val="roman"/>
    <w:pitch w:val="variable"/>
    <w:sig w:usb0="00000003" w:usb1="00000000" w:usb2="00000000" w:usb3="00000000" w:csb0="00000001" w:csb1="00000000"/>
  </w:font>
  <w:font w:name="Franklin Gothic Book">
    <w:altName w:val="Calibri"/>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7A"/>
    <w:rsid w:val="00660095"/>
    <w:rsid w:val="00874F7A"/>
    <w:rsid w:val="00B401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Cabealho2">
    <w:name w:val="heading 2"/>
    <w:basedOn w:val="Normal"/>
    <w:next w:val="Normal"/>
    <w:link w:val="Cabealho2Carte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Cabealho3">
    <w:name w:val="heading 3"/>
    <w:basedOn w:val="Normal"/>
    <w:next w:val="Normal"/>
    <w:link w:val="Cabealho3Carte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965272409A5475CA59F6B2D779C593F">
    <w:name w:val="0965272409A5475CA59F6B2D779C593F"/>
  </w:style>
  <w:style w:type="paragraph" w:customStyle="1" w:styleId="AE08C86843D74E07BCC2C1CA2B10F52A">
    <w:name w:val="AE08C86843D74E07BCC2C1CA2B10F52A"/>
  </w:style>
  <w:style w:type="character" w:customStyle="1" w:styleId="Ttulo1Carter">
    <w:name w:val="Título 1 Caráter"/>
    <w:basedOn w:val="Tipodeletrapredefinidodopargrafo"/>
    <w:link w:val="Ttulo1"/>
    <w:uiPriority w:val="9"/>
    <w:rPr>
      <w:rFonts w:asciiTheme="majorHAnsi" w:eastAsiaTheme="minorHAnsi" w:hAnsiTheme="majorHAnsi" w:cs="Times New Roman"/>
      <w:b/>
      <w:color w:val="2F5496" w:themeColor="accent1" w:themeShade="BF"/>
      <w:spacing w:val="20"/>
      <w:sz w:val="28"/>
      <w:szCs w:val="28"/>
    </w:rPr>
  </w:style>
  <w:style w:type="character" w:customStyle="1" w:styleId="Cabealho2Carter">
    <w:name w:val="Cabeçalho 2 Caráter"/>
    <w:basedOn w:val="Tipodeletrapredefinidodopargrafo"/>
    <w:link w:val="Cabealho2"/>
    <w:uiPriority w:val="9"/>
    <w:rPr>
      <w:rFonts w:asciiTheme="majorHAnsi" w:eastAsiaTheme="minorHAnsi" w:hAnsiTheme="majorHAnsi" w:cs="Times New Roman"/>
      <w:b/>
      <w:color w:val="2F5496" w:themeColor="accent1" w:themeShade="BF"/>
      <w:spacing w:val="20"/>
      <w:sz w:val="24"/>
      <w:szCs w:val="24"/>
    </w:rPr>
  </w:style>
  <w:style w:type="character" w:customStyle="1" w:styleId="Cabealho3Carter">
    <w:name w:val="Cabeçalho 3 Caráter"/>
    <w:basedOn w:val="Tipodeletrapredefinidodopargrafo"/>
    <w:link w:val="Cabealho3"/>
    <w:uiPriority w:val="9"/>
    <w:rPr>
      <w:rFonts w:asciiTheme="majorHAnsi" w:eastAsiaTheme="minorHAnsi" w:hAnsiTheme="majorHAnsi" w:cs="Times New Roman"/>
      <w:b/>
      <w:color w:val="4472C4" w:themeColor="accent1"/>
      <w:spacing w:val="20"/>
      <w:sz w:val="24"/>
      <w:szCs w:val="24"/>
    </w:rPr>
  </w:style>
  <w:style w:type="character" w:styleId="TextodoMarcadordePosio">
    <w:name w:val="Placeholder Text"/>
    <w:basedOn w:val="Tipodeletrapredefinidodopargrafo"/>
    <w:uiPriority w:val="99"/>
    <w:semiHidden/>
    <w:rPr>
      <w:color w:val="808080"/>
    </w:rPr>
  </w:style>
  <w:style w:type="paragraph" w:customStyle="1" w:styleId="5BEA4883C6264B9BBDBBEAE1C128F8CF">
    <w:name w:val="5BEA4883C6264B9BBDBBEAE1C128F8CF"/>
  </w:style>
  <w:style w:type="paragraph" w:customStyle="1" w:styleId="959B3ED0626A4960BBF31C070AC79B1B">
    <w:name w:val="959B3ED0626A4960BBF31C070AC79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B2136649-C642-4DEC-8AD0-2471BC4316A6}">
  <ds:schemaRefs>
    <ds:schemaRef ds:uri="http://schemas.microsoft.com/sharepoint/v3/contenttype/forms"/>
  </ds:schemaRefs>
</ds:datastoreItem>
</file>

<file path=customXml/itemProps4.xml><?xml version="1.0" encoding="utf-8"?>
<ds:datastoreItem xmlns:ds="http://schemas.openxmlformats.org/officeDocument/2006/customXml" ds:itemID="{2B40E766-BE4F-4731-AB14-9F1B4C82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(Tema Equidade).dotx</Template>
  <TotalTime>712</TotalTime>
  <Pages>6</Pages>
  <Words>1222</Words>
  <Characters>6605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Programação Orientada a Objetos</vt:lpstr>
      <vt:lpstr/>
    </vt:vector>
  </TitlesOfParts>
  <Company>ISEC</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Orientada a Objetos</dc:title>
  <dc:subject>Trabalho Prático</dc:subject>
  <dc:creator>Guilherme Curado Lousada Pais da Silva -21260315 | Gabriel Marco Freire Pinheiro – 21260736   P1</dc:creator>
  <cp:keywords/>
  <dc:description/>
  <cp:lastModifiedBy>Guilherme Curado Lousada Pais da Silva</cp:lastModifiedBy>
  <cp:revision>14</cp:revision>
  <dcterms:created xsi:type="dcterms:W3CDTF">2018-11-23T17:20:00Z</dcterms:created>
  <dcterms:modified xsi:type="dcterms:W3CDTF">2018-11-24T16:36:00Z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